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A25F51">
        <w:rPr>
          <w:rFonts w:cs="Arial"/>
          <w:noProof/>
        </w:rPr>
        <w:t>April 14, 2015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8A7C58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A7C58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(Example:  ATM Transaction)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A7C58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A7C58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A7C58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(Repeat for each Use Case)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A7C58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8A7C58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710B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2103D8" w:rsidRPr="00234C51" w:rsidRDefault="00A25F51" w:rsidP="002103D8">
      <w:pPr>
        <w:pStyle w:val="Heading1"/>
        <w:numPr>
          <w:ilvl w:val="0"/>
          <w:numId w:val="0"/>
        </w:numPr>
        <w:rPr>
          <w:lang w:val="nl-NL"/>
        </w:rPr>
      </w:pPr>
      <w:r>
        <w:object w:dxaOrig="10890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pt;height:443.2pt" o:ole="">
            <v:imagedata r:id="rId9" o:title=""/>
          </v:shape>
          <o:OLEObject Type="Embed" ProgID="Visio.Drawing.15" ShapeID="_x0000_i1025" DrawAspect="Content" ObjectID="_1490598955" r:id="rId10"/>
        </w:object>
      </w:r>
      <w:r w:rsidR="00234C51" w:rsidRPr="00234C51">
        <w:rPr>
          <w:lang w:val="nl-NL"/>
        </w:rPr>
        <w:t xml:space="preserve"> </w:t>
      </w:r>
      <w:r w:rsidR="00984378" w:rsidRPr="00234C51">
        <w:rPr>
          <w:lang w:val="nl-NL"/>
        </w:rPr>
        <w:br w:type="page"/>
      </w:r>
      <w:bookmarkStart w:id="0" w:name="_Toc221528080"/>
      <w:r w:rsidR="002103D8" w:rsidRPr="00234C51">
        <w:rPr>
          <w:lang w:val="nl-NL"/>
        </w:rPr>
        <w:lastRenderedPageBreak/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234C51" w:rsidRPr="00A25F51" w:rsidTr="00235E28">
        <w:trPr>
          <w:trHeight w:val="274"/>
        </w:trPr>
        <w:tc>
          <w:tcPr>
            <w:tcW w:w="9738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34C51" w:rsidRDefault="00234C51" w:rsidP="00BF3061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 w:rsidRPr="000D0062">
              <w:rPr>
                <w:rFonts w:cs="Arial"/>
                <w:b/>
                <w:szCs w:val="20"/>
                <w:lang w:val="nl-NL"/>
              </w:rPr>
              <w:t>Hoofd U</w:t>
            </w:r>
            <w:r>
              <w:rPr>
                <w:rFonts w:cs="Arial"/>
                <w:b/>
                <w:szCs w:val="20"/>
                <w:lang w:val="nl-NL"/>
              </w:rPr>
              <w:t xml:space="preserve">se - </w:t>
            </w:r>
            <w:r w:rsidRPr="000D0062">
              <w:rPr>
                <w:rFonts w:cs="Arial"/>
                <w:b/>
                <w:szCs w:val="20"/>
                <w:lang w:val="nl-NL"/>
              </w:rPr>
              <w:t>C</w:t>
            </w:r>
            <w:r>
              <w:rPr>
                <w:rFonts w:cs="Arial"/>
                <w:b/>
                <w:szCs w:val="20"/>
                <w:lang w:val="nl-NL"/>
              </w:rPr>
              <w:t>ase</w:t>
            </w:r>
            <w:r w:rsidRPr="000D0062">
              <w:rPr>
                <w:rFonts w:cs="Arial"/>
                <w:b/>
                <w:szCs w:val="20"/>
                <w:lang w:val="nl-NL"/>
              </w:rPr>
              <w:t>:</w:t>
            </w:r>
          </w:p>
          <w:p w:rsidR="00234C51" w:rsidRPr="00234C51" w:rsidRDefault="00234C51" w:rsidP="00BF3061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b/>
                <w:szCs w:val="20"/>
                <w:lang w:val="nl-NL"/>
              </w:rPr>
              <w:t>E</w:t>
            </w:r>
            <w:r w:rsidRPr="000D0062">
              <w:rPr>
                <w:rFonts w:cs="Arial"/>
                <w:b/>
                <w:szCs w:val="20"/>
                <w:lang w:val="nl-NL"/>
              </w:rPr>
              <w:t>en nieuw kenteken op naam stellen</w:t>
            </w:r>
          </w:p>
        </w:tc>
      </w:tr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234C51" w:rsidP="00BF3061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 - </w:t>
            </w:r>
            <w:r w:rsidR="00BF3061"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9710B3" w:rsidP="009710B3">
            <w:pPr>
              <w:jc w:val="center"/>
            </w:pPr>
            <w:r>
              <w:t>1.0.0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9710B3" w:rsidP="00A42154">
            <w:r>
              <w:t>RDW Medewerker met rechten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9710B3" w:rsidP="00A42154">
            <w:r>
              <w:t>Rechtspersoon valideren</w:t>
            </w:r>
          </w:p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9710B3" w:rsidP="009710B3">
            <w:pPr>
              <w:jc w:val="center"/>
            </w:pPr>
            <w:r>
              <w:t>1.1.0</w:t>
            </w:r>
          </w:p>
        </w:tc>
        <w:tc>
          <w:tcPr>
            <w:tcW w:w="1980" w:type="dxa"/>
          </w:tcPr>
          <w:p w:rsidR="00F305F6" w:rsidRDefault="009710B3" w:rsidP="00A42154">
            <w:r>
              <w:t>RDW Medewerker met rechten</w:t>
            </w:r>
          </w:p>
        </w:tc>
        <w:tc>
          <w:tcPr>
            <w:tcW w:w="6300" w:type="dxa"/>
          </w:tcPr>
          <w:p w:rsidR="00F305F6" w:rsidRDefault="009710B3" w:rsidP="00A42154">
            <w:r>
              <w:t>Nieuw kenteken genereren</w:t>
            </w:r>
          </w:p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9710B3" w:rsidP="009710B3">
            <w:pPr>
              <w:jc w:val="center"/>
            </w:pPr>
            <w:r>
              <w:t>1.2.0</w:t>
            </w:r>
          </w:p>
        </w:tc>
        <w:tc>
          <w:tcPr>
            <w:tcW w:w="1980" w:type="dxa"/>
          </w:tcPr>
          <w:p w:rsidR="00F305F6" w:rsidRDefault="009710B3" w:rsidP="00A42154">
            <w:r>
              <w:t>RDW Medewerker met rechten</w:t>
            </w:r>
          </w:p>
        </w:tc>
        <w:tc>
          <w:tcPr>
            <w:tcW w:w="6300" w:type="dxa"/>
          </w:tcPr>
          <w:p w:rsidR="00F305F6" w:rsidRDefault="009710B3" w:rsidP="00A42154">
            <w:r>
              <w:t>Kenteken toewijzen aan rechtspersoon</w:t>
            </w:r>
          </w:p>
        </w:tc>
      </w:tr>
    </w:tbl>
    <w:p w:rsidR="002103D8" w:rsidRDefault="002103D8" w:rsidP="002103D8"/>
    <w:p w:rsidR="003A6D89" w:rsidRPr="009710B3" w:rsidRDefault="00670215" w:rsidP="00670215">
      <w:pPr>
        <w:pStyle w:val="Heading1"/>
        <w:rPr>
          <w:color w:val="A6A6A6"/>
          <w:lang w:val="nl-NL"/>
        </w:rPr>
      </w:pPr>
      <w:bookmarkStart w:id="1" w:name="_Toc221528081"/>
      <w:r w:rsidRPr="009710B3">
        <w:rPr>
          <w:lang w:val="nl-NL"/>
        </w:rPr>
        <w:t xml:space="preserve">Feature Name </w:t>
      </w:r>
      <w:r w:rsidRPr="009710B3">
        <w:rPr>
          <w:color w:val="A6A6A6"/>
          <w:lang w:val="nl-NL"/>
        </w:rPr>
        <w:t>(</w:t>
      </w:r>
      <w:r w:rsidR="009710B3" w:rsidRPr="009710B3">
        <w:rPr>
          <w:color w:val="A6A6A6"/>
          <w:lang w:val="nl-NL"/>
        </w:rPr>
        <w:t>Nieuw kenteken op naam stellen</w:t>
      </w:r>
      <w:r w:rsidRPr="009710B3">
        <w:rPr>
          <w:color w:val="A6A6A6"/>
          <w:lang w:val="nl-NL"/>
        </w:rPr>
        <w:t>)</w:t>
      </w:r>
      <w:bookmarkEnd w:id="1"/>
    </w:p>
    <w:p w:rsidR="00C86C3C" w:rsidRDefault="00C86C3C" w:rsidP="00C86C3C">
      <w:pPr>
        <w:pStyle w:val="Heading2"/>
      </w:pPr>
      <w:bookmarkStart w:id="2" w:name="_Toc221528082"/>
      <w:r>
        <w:t>Feature Process Flow / Use Case Model</w:t>
      </w:r>
      <w:bookmarkEnd w:id="2"/>
    </w:p>
    <w:p w:rsidR="00C86C3C" w:rsidRPr="00C86C3C" w:rsidRDefault="00C86C3C" w:rsidP="00C86C3C">
      <w:pPr>
        <w:pStyle w:val="Heading2"/>
      </w:pPr>
      <w:bookmarkStart w:id="3" w:name="_Toc221528083"/>
      <w:r>
        <w:t>Use Case(s)</w:t>
      </w:r>
      <w:bookmarkEnd w:id="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9710B3" w:rsidRDefault="009710B3" w:rsidP="006870E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1.0.0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9710B3" w:rsidRDefault="009710B3" w:rsidP="006870E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Rechtspersoon valideren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710B3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Niels Christenhusz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710B3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Vrijdag 10 April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A25F51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9710B3" w:rsidRDefault="009710B3" w:rsidP="00A21FFC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9710B3">
              <w:rPr>
                <w:color w:val="auto"/>
                <w:lang w:val="nl-NL"/>
              </w:rPr>
              <w:t xml:space="preserve">RDW Medewerker met rechten met rechten om kentekens te </w:t>
            </w:r>
            <w:r>
              <w:rPr>
                <w:color w:val="auto"/>
                <w:lang w:val="nl-NL"/>
              </w:rPr>
              <w:t>registreren</w:t>
            </w:r>
          </w:p>
        </w:tc>
      </w:tr>
      <w:tr w:rsidR="003A6D89" w:rsidRPr="00A25F51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9710B3" w:rsidRDefault="009710B3" w:rsidP="009710B3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9710B3">
              <w:rPr>
                <w:rFonts w:cs="Arial"/>
                <w:color w:val="auto"/>
                <w:lang w:val="nl-NL"/>
              </w:rPr>
              <w:t>Om een kenteken op naam te stellen is het nodig odat de rechtspersoon voorkomt in de informatie</w:t>
            </w:r>
            <w:r w:rsidR="00584A62">
              <w:rPr>
                <w:rFonts w:cs="Arial"/>
                <w:color w:val="auto"/>
                <w:lang w:val="nl-NL"/>
              </w:rPr>
              <w:t xml:space="preserve"> </w:t>
            </w:r>
            <w:r w:rsidRPr="009710B3">
              <w:rPr>
                <w:rFonts w:cs="Arial"/>
                <w:color w:val="auto"/>
                <w:lang w:val="nl-NL"/>
              </w:rPr>
              <w:t>systeem.</w:t>
            </w:r>
          </w:p>
          <w:p w:rsidR="009710B3" w:rsidRDefault="009710B3" w:rsidP="009710B3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 xml:space="preserve">Indien de rechtspersoon niet voorkomt </w:t>
            </w:r>
            <w:r w:rsidR="00584A62">
              <w:rPr>
                <w:rFonts w:cs="Arial"/>
                <w:color w:val="auto"/>
                <w:lang w:val="nl-NL"/>
              </w:rPr>
              <w:t>in het informatiesysteem dan moet het eerst worden toegevoegd aan het informatie systeem.</w:t>
            </w:r>
          </w:p>
          <w:p w:rsidR="00584A62" w:rsidRPr="009710B3" w:rsidRDefault="00584A62" w:rsidP="009710B3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Indien de rechtspersoon voorkomt in het informatie systeem kan men een kenteken opnaam stellen</w:t>
            </w:r>
          </w:p>
        </w:tc>
      </w:tr>
      <w:tr w:rsidR="003A6D89" w:rsidRPr="00A25F51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584A62" w:rsidRDefault="00584A62" w:rsidP="000B04F7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584A62">
              <w:rPr>
                <w:rFonts w:cs="Arial"/>
                <w:color w:val="auto"/>
                <w:lang w:val="nl-NL"/>
              </w:rPr>
              <w:t>Wanneer er zich een klant meldt aan de balie.</w:t>
            </w:r>
          </w:p>
        </w:tc>
      </w:tr>
      <w:tr w:rsidR="003A6D89" w:rsidRPr="00A25F51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584A62" w:rsidRDefault="00584A62" w:rsidP="00584A62">
            <w:pPr>
              <w:pStyle w:val="Hints"/>
              <w:numPr>
                <w:ilvl w:val="0"/>
                <w:numId w:val="29"/>
              </w:numPr>
              <w:rPr>
                <w:rFonts w:cs="Arial"/>
                <w:b/>
                <w:color w:val="auto"/>
                <w:lang w:val="nl-NL"/>
              </w:rPr>
            </w:pPr>
            <w:r w:rsidRPr="00584A62">
              <w:rPr>
                <w:rFonts w:cs="Arial"/>
                <w:color w:val="auto"/>
                <w:lang w:val="nl-NL"/>
              </w:rPr>
              <w:t>Er moet een informatie systeem voorhanden zijn</w:t>
            </w:r>
            <w:r>
              <w:rPr>
                <w:rFonts w:cs="Arial"/>
                <w:color w:val="auto"/>
                <w:lang w:val="nl-NL"/>
              </w:rPr>
              <w:t>, waar uit kan worden achterhaald of de rechtspersoon geregistreerd is.</w:t>
            </w:r>
          </w:p>
          <w:p w:rsidR="00584A62" w:rsidRPr="00584A62" w:rsidRDefault="00584A62" w:rsidP="00584A62">
            <w:pPr>
              <w:pStyle w:val="Hints"/>
              <w:numPr>
                <w:ilvl w:val="0"/>
                <w:numId w:val="29"/>
              </w:numPr>
              <w:rPr>
                <w:rFonts w:cs="Arial"/>
                <w:b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Indien niet is geregistreerd dan moet de rechtspersoon geregistreerd worden.</w:t>
            </w:r>
            <w:r w:rsidR="00F61D4B">
              <w:rPr>
                <w:rFonts w:cs="Arial"/>
                <w:color w:val="auto"/>
                <w:lang w:val="nl-NL"/>
              </w:rPr>
              <w:t>/ de rechtspersoons gegevens moeten voorhanden zijn.</w:t>
            </w:r>
          </w:p>
        </w:tc>
      </w:tr>
      <w:tr w:rsidR="003A6D89" w:rsidRPr="00A25F51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61D4B" w:rsidRPr="00F61D4B" w:rsidRDefault="00F61D4B" w:rsidP="00F61D4B">
            <w:pPr>
              <w:numPr>
                <w:ilvl w:val="0"/>
                <w:numId w:val="31"/>
              </w:numPr>
              <w:rPr>
                <w:rFonts w:cs="Arial"/>
                <w:b/>
                <w:szCs w:val="20"/>
                <w:lang w:val="nl-NL"/>
              </w:rPr>
            </w:pPr>
            <w:r w:rsidRPr="00F61D4B">
              <w:rPr>
                <w:rFonts w:cs="Arial"/>
                <w:szCs w:val="20"/>
                <w:lang w:val="nl-NL"/>
              </w:rPr>
              <w:t>Een rechtspersoon die voorkomt in het informatie systeem zodat er een kenteken aan toe kan worden gevoegd.</w:t>
            </w:r>
          </w:p>
        </w:tc>
      </w:tr>
      <w:tr w:rsidR="003A6D89" w:rsidRPr="00A25F51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D467B" w:rsidRPr="00F61D4B" w:rsidRDefault="00F61D4B" w:rsidP="00F61D4B">
            <w:pPr>
              <w:numPr>
                <w:ilvl w:val="0"/>
                <w:numId w:val="32"/>
              </w:numPr>
              <w:rPr>
                <w:rFonts w:cs="Arial"/>
                <w:b/>
                <w:szCs w:val="20"/>
                <w:lang w:val="nl-NL"/>
              </w:rPr>
            </w:pPr>
            <w:r w:rsidRPr="00F61D4B">
              <w:rPr>
                <w:rFonts w:cs="Arial"/>
                <w:szCs w:val="20"/>
                <w:lang w:val="nl-NL"/>
              </w:rPr>
              <w:t xml:space="preserve">Er komt een klant aan de </w:t>
            </w:r>
            <w:r w:rsidR="002041E7">
              <w:rPr>
                <w:rFonts w:cs="Arial"/>
                <w:szCs w:val="20"/>
                <w:lang w:val="nl-NL"/>
              </w:rPr>
              <w:t>balie die een kenteken op naam wil laten zetten.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5D7E8E" w:rsidRPr="002041E7" w:rsidRDefault="002041E7" w:rsidP="006D467B">
            <w:pPr>
              <w:pStyle w:val="Hints"/>
              <w:tabs>
                <w:tab w:val="left" w:pos="432"/>
              </w:tabs>
              <w:rPr>
                <w:rFonts w:cs="Arial"/>
                <w:b/>
                <w:color w:val="auto"/>
              </w:rPr>
            </w:pPr>
            <w:r w:rsidRPr="002041E7">
              <w:rPr>
                <w:rFonts w:cs="Arial"/>
                <w:b/>
                <w:color w:val="auto"/>
              </w:rPr>
              <w:t>Niet van toepassing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21FFC" w:rsidRPr="00670215" w:rsidRDefault="002041E7" w:rsidP="002041E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  <w:r w:rsidR="00A21FFC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A6D89" w:rsidRPr="002041E7" w:rsidRDefault="00BF596A" w:rsidP="0016386E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3A6D89" w:rsidRPr="00A25F51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2041E7" w:rsidRDefault="002041E7" w:rsidP="00E06FA8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2041E7">
              <w:rPr>
                <w:rFonts w:cs="Arial"/>
                <w:color w:val="auto"/>
                <w:lang w:val="nl-NL"/>
              </w:rPr>
              <w:t>Per uur per balie komen er gemiddeld 2 aanvragen.  I</w:t>
            </w:r>
            <w:r>
              <w:rPr>
                <w:rFonts w:cs="Arial"/>
                <w:color w:val="auto"/>
                <w:lang w:val="nl-NL"/>
              </w:rPr>
              <w:t>n totaal bestaan er 100 balies in de omgeving.</w:t>
            </w:r>
          </w:p>
        </w:tc>
      </w:tr>
      <w:tr w:rsidR="003A6D89" w:rsidRPr="00A25F51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2041E7" w:rsidRDefault="002041E7" w:rsidP="0016386E">
            <w:pPr>
              <w:rPr>
                <w:rFonts w:cs="Arial"/>
                <w:szCs w:val="20"/>
                <w:lang w:val="nl-NL"/>
              </w:rPr>
            </w:pPr>
            <w:r w:rsidRPr="002041E7">
              <w:rPr>
                <w:rFonts w:cs="Arial"/>
                <w:szCs w:val="20"/>
                <w:lang w:val="nl-NL"/>
              </w:rPr>
              <w:t>Een PC met internet toegang + werkend op IE, Firefox, Chrome, Opera.</w:t>
            </w:r>
          </w:p>
        </w:tc>
      </w:tr>
      <w:tr w:rsidR="003A6D89" w:rsidRPr="00E549BF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E549BF" w:rsidRDefault="00E549BF" w:rsidP="006870E0">
            <w:pPr>
              <w:pStyle w:val="Hints"/>
              <w:rPr>
                <w:rFonts w:cs="Arial"/>
                <w:color w:val="auto"/>
              </w:rPr>
            </w:pPr>
            <w:r w:rsidRPr="00997F6F">
              <w:rPr>
                <w:rFonts w:cs="Arial"/>
                <w:color w:val="auto"/>
                <w:lang w:val="nl-NL"/>
              </w:rPr>
              <w:t xml:space="preserve">Een RDW medewerker met de benodigde rechten om  een persoon te valideren en kentekens op naam te stellen. </w:t>
            </w:r>
            <w:r>
              <w:rPr>
                <w:rFonts w:cs="Arial"/>
                <w:color w:val="auto"/>
              </w:rPr>
              <w:t>Kennis van zaken hebben.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E549BF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549B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Naam</w:t>
            </w:r>
          </w:p>
          <w:p w:rsid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Adres</w:t>
            </w:r>
          </w:p>
          <w:p w:rsid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Woonplaats</w:t>
            </w:r>
          </w:p>
          <w:p w:rsid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lastRenderedPageBreak/>
              <w:t>Land</w:t>
            </w:r>
          </w:p>
          <w:p w:rsid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Postcode</w:t>
            </w:r>
          </w:p>
          <w:p w:rsid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Geboortedatum</w:t>
            </w:r>
          </w:p>
          <w:p w:rsidR="00F56C71" w:rsidRPr="00F56C71" w:rsidRDefault="00F56C71" w:rsidP="00F56C71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BSN</w:t>
            </w: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F56C71" w:rsidRDefault="00F56C71" w:rsidP="003416E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1.1.0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F56C71" w:rsidRDefault="00F56C71" w:rsidP="00A4215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Kenteken genereren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F56C71" w:rsidRDefault="00F56C71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Niels Christenhusz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F56C71" w:rsidRDefault="00F56C71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Vrijdag 10 April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A25F51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F56C71" w:rsidRDefault="00F56C71" w:rsidP="00A42154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Het RDW systeem dat kentekens uitgeeft</w:t>
            </w:r>
          </w:p>
        </w:tc>
      </w:tr>
      <w:tr w:rsidR="000B04F7" w:rsidRPr="00A25F51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F56C71" w:rsidRDefault="00F56C71" w:rsidP="00A42154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Telkens dat er een nieuwe auto op naam wordt gesteld wordt er een uniek kenteken geregistreerd.</w:t>
            </w:r>
          </w:p>
        </w:tc>
      </w:tr>
      <w:tr w:rsidR="000B04F7" w:rsidRPr="00A25F51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F56C71" w:rsidRDefault="00F56C71" w:rsidP="00F56C71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 xml:space="preserve">Wanneer er een aanvraag komt om een nieuw voertuig </w:t>
            </w:r>
            <w:r>
              <w:rPr>
                <w:rFonts w:cs="Arial"/>
                <w:szCs w:val="20"/>
                <w:lang w:val="nl-NL"/>
              </w:rPr>
              <w:t>toe te laten op de weg</w:t>
            </w:r>
          </w:p>
        </w:tc>
      </w:tr>
      <w:tr w:rsidR="000B04F7" w:rsidRPr="00A25F51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Default="00F56C71" w:rsidP="00A42154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Er moet een type goedkeuringsnummer aanwezig zijn.</w:t>
            </w:r>
          </w:p>
          <w:p w:rsidR="00F56C71" w:rsidRPr="00F56C71" w:rsidRDefault="00F56C71" w:rsidP="00A42154">
            <w:pPr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Rechtspersoon moet vorkomen in het informatie systeem.</w:t>
            </w:r>
          </w:p>
        </w:tc>
      </w:tr>
      <w:tr w:rsidR="000B04F7" w:rsidRPr="00A25F51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B04F7" w:rsidRPr="00F56C71" w:rsidRDefault="00F56C71" w:rsidP="00A42154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Er is een uniek nieuw kenteken gegenereerd.</w:t>
            </w:r>
          </w:p>
        </w:tc>
      </w:tr>
      <w:tr w:rsidR="000B04F7" w:rsidRPr="00A25F51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Pr="00F56C71" w:rsidRDefault="00F56C71" w:rsidP="00F56C71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 xml:space="preserve">Indien er een nieuw voertuig </w:t>
            </w:r>
            <w:r>
              <w:rPr>
                <w:rFonts w:cs="Arial"/>
                <w:szCs w:val="20"/>
                <w:lang w:val="nl-NL"/>
              </w:rPr>
              <w:t>moet worden toegelaten tot de weg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0D0062" w:rsidRDefault="000D0062" w:rsidP="00A42154">
            <w:pPr>
              <w:rPr>
                <w:rFonts w:cs="Arial"/>
                <w:b/>
                <w:szCs w:val="20"/>
              </w:rPr>
            </w:pPr>
            <w:r w:rsidRPr="000D0062"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B04F7" w:rsidRPr="00670215" w:rsidRDefault="000D0062" w:rsidP="00A42154">
            <w:pPr>
              <w:rPr>
                <w:rFonts w:cs="Arial"/>
                <w:color w:val="A6A6A6"/>
                <w:szCs w:val="20"/>
              </w:rPr>
            </w:pPr>
            <w:r w:rsidRPr="000D0062"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0D0062" w:rsidP="00A42154">
            <w:pPr>
              <w:rPr>
                <w:rFonts w:cs="Arial"/>
                <w:color w:val="A6A6A6"/>
                <w:szCs w:val="20"/>
              </w:rPr>
            </w:pPr>
            <w:r w:rsidRPr="000D0062"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0B04F7" w:rsidRPr="00A25F51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0D0062" w:rsidRDefault="000D0062" w:rsidP="00A42154">
            <w:pPr>
              <w:rPr>
                <w:rFonts w:cs="Arial"/>
                <w:szCs w:val="20"/>
                <w:lang w:val="nl-NL"/>
              </w:rPr>
            </w:pPr>
            <w:r w:rsidRPr="000D0062">
              <w:rPr>
                <w:rFonts w:cs="Arial"/>
                <w:szCs w:val="20"/>
                <w:lang w:val="nl-NL"/>
              </w:rPr>
              <w:t>Niet meer dan 50 per uur.</w:t>
            </w:r>
          </w:p>
        </w:tc>
      </w:tr>
      <w:tr w:rsidR="000B04F7" w:rsidRPr="00A25F51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0D0062" w:rsidRDefault="000D0062" w:rsidP="00A42154">
            <w:pPr>
              <w:rPr>
                <w:rFonts w:cs="Arial"/>
                <w:szCs w:val="20"/>
                <w:lang w:val="nl-NL"/>
              </w:rPr>
            </w:pPr>
            <w:r w:rsidRPr="000D0062">
              <w:rPr>
                <w:rFonts w:cs="Arial"/>
                <w:szCs w:val="20"/>
                <w:lang w:val="nl-NL"/>
              </w:rPr>
              <w:t>Een systeem dat alleen het RDW kan worden benaderd dat nieuwe kentekens kan genereren.</w:t>
            </w:r>
          </w:p>
        </w:tc>
      </w:tr>
      <w:tr w:rsidR="000B04F7" w:rsidRPr="000D0062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0D0062" w:rsidRDefault="000D0062" w:rsidP="000D0062">
            <w:pPr>
              <w:rPr>
                <w:rFonts w:cs="Arial"/>
                <w:szCs w:val="20"/>
              </w:rPr>
            </w:pPr>
            <w:r w:rsidRPr="00997F6F">
              <w:rPr>
                <w:rFonts w:cs="Arial"/>
                <w:lang w:val="nl-NL"/>
              </w:rPr>
              <w:t xml:space="preserve">Een RDW systeem om  een kenteken te genereren. </w:t>
            </w:r>
            <w:r w:rsidRPr="000D0062">
              <w:rPr>
                <w:rFonts w:cs="Arial"/>
              </w:rPr>
              <w:t>Kennis van zaken hebben.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0D0062" w:rsidRDefault="000D0062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 – 123 – C (Zie RDW)</w:t>
            </w: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2103D8" w:rsidP="002103D8">
      <w:pPr>
        <w:pStyle w:val="Heading1"/>
        <w:rPr>
          <w:color w:val="A6A6A6"/>
        </w:rPr>
      </w:pPr>
      <w:bookmarkStart w:id="4" w:name="_Toc221528084"/>
      <w:r>
        <w:t xml:space="preserve">Feature Name </w:t>
      </w:r>
      <w:r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Pr="00670215">
        <w:rPr>
          <w:color w:val="A6A6A6"/>
        </w:rPr>
        <w:t>)</w:t>
      </w:r>
      <w:bookmarkEnd w:id="4"/>
    </w:p>
    <w:p w:rsidR="002103D8" w:rsidRDefault="002103D8" w:rsidP="002103D8">
      <w:pPr>
        <w:pStyle w:val="Heading2"/>
      </w:pPr>
      <w:bookmarkStart w:id="5" w:name="_Toc221528085"/>
      <w:r>
        <w:t>Feature Process Flow / Use Case Model</w:t>
      </w:r>
      <w:bookmarkEnd w:id="5"/>
    </w:p>
    <w:p w:rsidR="002103D8" w:rsidRPr="00C86C3C" w:rsidRDefault="002103D8" w:rsidP="002103D8">
      <w:pPr>
        <w:pStyle w:val="Heading2"/>
      </w:pPr>
      <w:bookmarkStart w:id="6" w:name="_Toc221528086"/>
      <w:r>
        <w:t>Use Case(s)</w:t>
      </w:r>
      <w:bookmarkEnd w:id="6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997F6F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997F6F" w:rsidRDefault="00997F6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1.2.0</w:t>
            </w:r>
          </w:p>
        </w:tc>
      </w:tr>
      <w:tr w:rsidR="00997F6F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9F4ACC">
            <w:pPr>
              <w:rPr>
                <w:rFonts w:cs="Arial"/>
                <w:szCs w:val="20"/>
              </w:rPr>
            </w:pPr>
            <w:r>
              <w:t>Kenteken toewijzen aan rechtspersoon</w:t>
            </w:r>
          </w:p>
        </w:tc>
      </w:tr>
      <w:tr w:rsidR="00997F6F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Niels Christenhusz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</w:p>
        </w:tc>
      </w:tr>
      <w:tr w:rsidR="00997F6F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Dinsdag 14 April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</w:p>
        </w:tc>
      </w:tr>
      <w:tr w:rsidR="00997F6F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r>
              <w:t>RDW Medewerker met rechten</w:t>
            </w:r>
          </w:p>
        </w:tc>
      </w:tr>
      <w:tr w:rsidR="00997F6F" w:rsidRPr="00670215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r>
              <w:t>Kenteken toewijzen aan rechtspersoon</w:t>
            </w:r>
          </w:p>
        </w:tc>
      </w:tr>
      <w:tr w:rsidR="00997F6F" w:rsidRPr="00A25F51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Wanneer een nieuw kenteken gegenereerd is</w:t>
            </w:r>
            <w:r>
              <w:rPr>
                <w:rFonts w:cs="Arial"/>
                <w:szCs w:val="20"/>
                <w:lang w:val="nl-NL"/>
              </w:rPr>
              <w:t>.</w:t>
            </w:r>
          </w:p>
        </w:tc>
      </w:tr>
      <w:tr w:rsidR="00997F6F" w:rsidRPr="00A25F51" w:rsidTr="000B04F7">
        <w:trPr>
          <w:trHeight w:val="255"/>
        </w:trPr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0B04F7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Er is een uniek nieuw kenteken gegenereerd.</w:t>
            </w:r>
          </w:p>
        </w:tc>
      </w:tr>
      <w:tr w:rsidR="00997F6F" w:rsidRPr="00A25F51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0B04F7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Er is een kenteken aan een rechtspersoon toegewezen.</w:t>
            </w:r>
          </w:p>
        </w:tc>
      </w:tr>
      <w:tr w:rsidR="00997F6F" w:rsidRPr="00A25F51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97F6F" w:rsidRPr="00997F6F" w:rsidRDefault="00A24981" w:rsidP="00997F6F">
            <w:pPr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Er is een kenteken gegenereerd en vervolgens aan het rechtspersoon toegewezen.</w:t>
            </w:r>
          </w:p>
        </w:tc>
      </w:tr>
      <w:tr w:rsidR="00997F6F" w:rsidRPr="00670215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997F6F" w:rsidRPr="00670215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997F6F" w:rsidRPr="00670215" w:rsidTr="00A42154">
        <w:tc>
          <w:tcPr>
            <w:tcW w:w="2628" w:type="dxa"/>
            <w:gridSpan w:val="2"/>
          </w:tcPr>
          <w:p w:rsidR="00997F6F" w:rsidRPr="00997F6F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997F6F" w:rsidRPr="00A25F51" w:rsidTr="00A42154">
        <w:tc>
          <w:tcPr>
            <w:tcW w:w="2628" w:type="dxa"/>
            <w:gridSpan w:val="2"/>
          </w:tcPr>
          <w:p w:rsidR="00997F6F" w:rsidRPr="00670215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Afhankelijk van het aantal nieuw gegenereerde kentekens</w:t>
            </w:r>
          </w:p>
        </w:tc>
      </w:tr>
      <w:tr w:rsidR="00997F6F" w:rsidRPr="00A25F51" w:rsidTr="00A42154">
        <w:tc>
          <w:tcPr>
            <w:tcW w:w="2628" w:type="dxa"/>
            <w:gridSpan w:val="2"/>
          </w:tcPr>
          <w:p w:rsidR="00997F6F" w:rsidRPr="00670215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97F6F" w:rsidRPr="000D0062" w:rsidRDefault="00997F6F" w:rsidP="00997F6F">
            <w:pPr>
              <w:rPr>
                <w:rFonts w:cs="Arial"/>
                <w:szCs w:val="20"/>
                <w:lang w:val="nl-NL"/>
              </w:rPr>
            </w:pPr>
            <w:r w:rsidRPr="000D0062">
              <w:rPr>
                <w:rFonts w:cs="Arial"/>
                <w:szCs w:val="20"/>
                <w:lang w:val="nl-NL"/>
              </w:rPr>
              <w:t xml:space="preserve">Een systeem dat alleen het RDW kan worden benaderd dat nieuwe kentekens kan </w:t>
            </w:r>
            <w:r>
              <w:rPr>
                <w:rFonts w:cs="Arial"/>
                <w:szCs w:val="20"/>
                <w:lang w:val="nl-NL"/>
              </w:rPr>
              <w:t>toewijzen</w:t>
            </w:r>
          </w:p>
        </w:tc>
      </w:tr>
      <w:tr w:rsidR="00997F6F" w:rsidRPr="00A25F51" w:rsidTr="00A42154">
        <w:tc>
          <w:tcPr>
            <w:tcW w:w="2628" w:type="dxa"/>
            <w:gridSpan w:val="2"/>
          </w:tcPr>
          <w:p w:rsidR="00997F6F" w:rsidRPr="00670215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Een RDW systeem dat nieuwe kentekens kan toewijzen.</w:t>
            </w:r>
          </w:p>
        </w:tc>
      </w:tr>
      <w:tr w:rsidR="00997F6F" w:rsidRPr="00670215" w:rsidTr="00A42154">
        <w:tc>
          <w:tcPr>
            <w:tcW w:w="2628" w:type="dxa"/>
            <w:gridSpan w:val="2"/>
          </w:tcPr>
          <w:p w:rsidR="00997F6F" w:rsidRPr="00670215" w:rsidRDefault="00997F6F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97F6F" w:rsidRPr="00997F6F" w:rsidRDefault="00997F6F" w:rsidP="00A4215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</w:p>
        </w:tc>
      </w:tr>
    </w:tbl>
    <w:p w:rsidR="00E37D15" w:rsidRDefault="00E37D15" w:rsidP="00E37D15">
      <w:pPr>
        <w:pStyle w:val="Heading1"/>
        <w:numPr>
          <w:ilvl w:val="0"/>
          <w:numId w:val="0"/>
        </w:numPr>
        <w:rPr>
          <w:lang w:val="nl-NL"/>
        </w:rPr>
      </w:pPr>
      <w:bookmarkStart w:id="7" w:name="_Toc221412490"/>
      <w:bookmarkStart w:id="8" w:name="_Toc221412565"/>
      <w:bookmarkStart w:id="9" w:name="_Toc221413038"/>
      <w:bookmarkStart w:id="10" w:name="_Toc221413152"/>
      <w:bookmarkStart w:id="11" w:name="_Toc221413219"/>
      <w:bookmarkStart w:id="12" w:name="_Toc221414483"/>
      <w:bookmarkStart w:id="13" w:name="_Toc221414561"/>
      <w:bookmarkStart w:id="14" w:name="_Toc221414643"/>
      <w:bookmarkStart w:id="15" w:name="_Toc221414829"/>
      <w:bookmarkStart w:id="16" w:name="_Toc221414951"/>
      <w:bookmarkStart w:id="17" w:name="_Toc221415339"/>
      <w:bookmarkStart w:id="18" w:name="_Toc221416323"/>
      <w:bookmarkStart w:id="19" w:name="_Toc221522344"/>
      <w:bookmarkStart w:id="20" w:name="_Toc221528087"/>
      <w:bookmarkStart w:id="21" w:name="_Toc221414484"/>
      <w:bookmarkStart w:id="22" w:name="_Toc221414562"/>
      <w:bookmarkStart w:id="23" w:name="_Toc221414644"/>
      <w:bookmarkStart w:id="24" w:name="_Toc221414830"/>
      <w:bookmarkStart w:id="25" w:name="_Toc221414952"/>
      <w:bookmarkStart w:id="26" w:name="_Toc221415340"/>
      <w:bookmarkStart w:id="27" w:name="_Toc221416324"/>
      <w:bookmarkStart w:id="28" w:name="_Toc221522345"/>
      <w:bookmarkStart w:id="29" w:name="_Toc221528088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Default="00E20DB2" w:rsidP="00E20DB2">
      <w:pPr>
        <w:rPr>
          <w:lang w:val="nl-NL"/>
        </w:rPr>
      </w:pPr>
    </w:p>
    <w:p w:rsidR="00E20DB2" w:rsidRPr="00E20DB2" w:rsidRDefault="00E20DB2" w:rsidP="00E20DB2">
      <w:pPr>
        <w:rPr>
          <w:lang w:val="nl-NL"/>
        </w:rPr>
      </w:pPr>
    </w:p>
    <w:p w:rsidR="00E20DB2" w:rsidRPr="00234C51" w:rsidRDefault="00E20DB2" w:rsidP="00E20DB2">
      <w:pPr>
        <w:pStyle w:val="Heading1"/>
        <w:numPr>
          <w:ilvl w:val="0"/>
          <w:numId w:val="0"/>
        </w:numPr>
        <w:rPr>
          <w:lang w:val="nl-NL"/>
        </w:rPr>
      </w:pPr>
      <w:r w:rsidRPr="00234C51">
        <w:rPr>
          <w:lang w:val="nl-NL"/>
        </w:rPr>
        <w:t>Use Case List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E20DB2" w:rsidRPr="00A25F51" w:rsidTr="00EB095D">
        <w:trPr>
          <w:trHeight w:val="274"/>
        </w:trPr>
        <w:tc>
          <w:tcPr>
            <w:tcW w:w="9738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20DB2" w:rsidRDefault="00E20DB2" w:rsidP="00EB095D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 w:rsidRPr="000D0062">
              <w:rPr>
                <w:rFonts w:cs="Arial"/>
                <w:b/>
                <w:szCs w:val="20"/>
                <w:lang w:val="nl-NL"/>
              </w:rPr>
              <w:t>Hoofd U</w:t>
            </w:r>
            <w:r>
              <w:rPr>
                <w:rFonts w:cs="Arial"/>
                <w:b/>
                <w:szCs w:val="20"/>
                <w:lang w:val="nl-NL"/>
              </w:rPr>
              <w:t xml:space="preserve">se - </w:t>
            </w:r>
            <w:r w:rsidRPr="000D0062">
              <w:rPr>
                <w:rFonts w:cs="Arial"/>
                <w:b/>
                <w:szCs w:val="20"/>
                <w:lang w:val="nl-NL"/>
              </w:rPr>
              <w:t>C</w:t>
            </w:r>
            <w:r>
              <w:rPr>
                <w:rFonts w:cs="Arial"/>
                <w:b/>
                <w:szCs w:val="20"/>
                <w:lang w:val="nl-NL"/>
              </w:rPr>
              <w:t>ase</w:t>
            </w:r>
            <w:r w:rsidRPr="000D0062">
              <w:rPr>
                <w:rFonts w:cs="Arial"/>
                <w:b/>
                <w:szCs w:val="20"/>
                <w:lang w:val="nl-NL"/>
              </w:rPr>
              <w:t>:</w:t>
            </w:r>
          </w:p>
          <w:p w:rsidR="00E20DB2" w:rsidRPr="00234C51" w:rsidRDefault="00E20DB2" w:rsidP="00E20DB2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b/>
                <w:szCs w:val="20"/>
                <w:lang w:val="nl-NL"/>
              </w:rPr>
              <w:t>E</w:t>
            </w:r>
            <w:r w:rsidRPr="000D0062">
              <w:rPr>
                <w:rFonts w:cs="Arial"/>
                <w:b/>
                <w:szCs w:val="20"/>
                <w:lang w:val="nl-NL"/>
              </w:rPr>
              <w:t xml:space="preserve">en </w:t>
            </w:r>
            <w:r>
              <w:rPr>
                <w:rFonts w:cs="Arial"/>
                <w:b/>
                <w:szCs w:val="20"/>
                <w:lang w:val="nl-NL"/>
              </w:rPr>
              <w:t>bestaand</w:t>
            </w:r>
            <w:r w:rsidRPr="000D0062">
              <w:rPr>
                <w:rFonts w:cs="Arial"/>
                <w:b/>
                <w:szCs w:val="20"/>
                <w:lang w:val="nl-NL"/>
              </w:rPr>
              <w:t xml:space="preserve"> kenteken o</w:t>
            </w:r>
            <w:r>
              <w:rPr>
                <w:rFonts w:cs="Arial"/>
                <w:b/>
                <w:szCs w:val="20"/>
                <w:lang w:val="nl-NL"/>
              </w:rPr>
              <w:t>verzetten</w:t>
            </w:r>
          </w:p>
        </w:tc>
      </w:tr>
      <w:tr w:rsidR="00E20DB2" w:rsidRPr="00BF3061" w:rsidTr="00EB095D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20DB2" w:rsidRPr="00BF3061" w:rsidRDefault="00E20DB2" w:rsidP="00EB095D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20DB2" w:rsidRPr="00BF3061" w:rsidRDefault="00E20DB2" w:rsidP="00EB095D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20DB2" w:rsidRPr="00BF3061" w:rsidRDefault="00E20DB2" w:rsidP="00EB095D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 - </w:t>
            </w: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E20DB2" w:rsidTr="00EB095D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E20DB2" w:rsidRDefault="00E20DB2" w:rsidP="00EB095D">
            <w:pPr>
              <w:jc w:val="center"/>
            </w:pPr>
            <w:r>
              <w:t>1.0.0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E20DB2" w:rsidRDefault="00E20DB2" w:rsidP="00EB095D">
            <w:r>
              <w:t>RDW Medewerker met rechten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E20DB2" w:rsidRDefault="00E20DB2" w:rsidP="00EB095D">
            <w:r>
              <w:t>Kentekenbewijs en legitimatiebewijs tonen</w:t>
            </w:r>
          </w:p>
        </w:tc>
      </w:tr>
      <w:tr w:rsidR="00E20DB2" w:rsidTr="00EB095D">
        <w:trPr>
          <w:trHeight w:val="289"/>
        </w:trPr>
        <w:tc>
          <w:tcPr>
            <w:tcW w:w="1458" w:type="dxa"/>
          </w:tcPr>
          <w:p w:rsidR="00E20DB2" w:rsidRDefault="00E20DB2" w:rsidP="00EB095D">
            <w:pPr>
              <w:jc w:val="center"/>
            </w:pPr>
            <w:r>
              <w:t>1.1.0</w:t>
            </w:r>
          </w:p>
        </w:tc>
        <w:tc>
          <w:tcPr>
            <w:tcW w:w="1980" w:type="dxa"/>
          </w:tcPr>
          <w:p w:rsidR="00E20DB2" w:rsidRDefault="00E20DB2" w:rsidP="00EB095D">
            <w:r>
              <w:t>RDW Medewerker met rechten</w:t>
            </w:r>
          </w:p>
        </w:tc>
        <w:tc>
          <w:tcPr>
            <w:tcW w:w="6300" w:type="dxa"/>
          </w:tcPr>
          <w:p w:rsidR="00E20DB2" w:rsidRDefault="00E20DB2" w:rsidP="00EB095D">
            <w:r>
              <w:t>N</w:t>
            </w:r>
            <w:bookmarkStart w:id="30" w:name="_GoBack"/>
            <w:bookmarkEnd w:id="30"/>
            <w:r>
              <w:t>ieuw kenteken genereren</w:t>
            </w:r>
          </w:p>
        </w:tc>
      </w:tr>
      <w:tr w:rsidR="00E20DB2" w:rsidTr="00EB095D">
        <w:trPr>
          <w:trHeight w:val="289"/>
        </w:trPr>
        <w:tc>
          <w:tcPr>
            <w:tcW w:w="1458" w:type="dxa"/>
          </w:tcPr>
          <w:p w:rsidR="00E20DB2" w:rsidRDefault="00E20DB2" w:rsidP="00EB095D">
            <w:pPr>
              <w:jc w:val="center"/>
            </w:pPr>
            <w:r>
              <w:t>1.2.0</w:t>
            </w:r>
          </w:p>
        </w:tc>
        <w:tc>
          <w:tcPr>
            <w:tcW w:w="1980" w:type="dxa"/>
          </w:tcPr>
          <w:p w:rsidR="00E20DB2" w:rsidRDefault="00E20DB2" w:rsidP="00EB095D">
            <w:r>
              <w:t>RDW Medewerker met rechten</w:t>
            </w:r>
          </w:p>
        </w:tc>
        <w:tc>
          <w:tcPr>
            <w:tcW w:w="6300" w:type="dxa"/>
          </w:tcPr>
          <w:p w:rsidR="00E20DB2" w:rsidRDefault="00E20DB2" w:rsidP="00EB095D">
            <w:r>
              <w:t>Kenteken toewijzen aan rechtspersoon</w:t>
            </w:r>
          </w:p>
        </w:tc>
      </w:tr>
    </w:tbl>
    <w:p w:rsidR="00E20DB2" w:rsidRDefault="00E20DB2" w:rsidP="00E20DB2"/>
    <w:p w:rsidR="00E20DB2" w:rsidRPr="009710B3" w:rsidRDefault="00E20DB2" w:rsidP="00E20DB2">
      <w:pPr>
        <w:pStyle w:val="Heading1"/>
        <w:rPr>
          <w:color w:val="A6A6A6"/>
          <w:lang w:val="nl-NL"/>
        </w:rPr>
      </w:pPr>
      <w:r w:rsidRPr="009710B3">
        <w:rPr>
          <w:lang w:val="nl-NL"/>
        </w:rPr>
        <w:t xml:space="preserve">Feature Name </w:t>
      </w:r>
      <w:r w:rsidRPr="009710B3">
        <w:rPr>
          <w:color w:val="A6A6A6"/>
          <w:lang w:val="nl-NL"/>
        </w:rPr>
        <w:t>(Nieuw kenteken op naam stellen)</w:t>
      </w:r>
    </w:p>
    <w:p w:rsidR="00E20DB2" w:rsidRDefault="00E20DB2" w:rsidP="00E20DB2">
      <w:pPr>
        <w:pStyle w:val="Heading2"/>
      </w:pPr>
      <w:r>
        <w:t>Feature Process Flow / Use Case Model</w:t>
      </w:r>
    </w:p>
    <w:p w:rsidR="00E20DB2" w:rsidRPr="00C86C3C" w:rsidRDefault="00E20DB2" w:rsidP="00E20DB2">
      <w:pPr>
        <w:pStyle w:val="Heading2"/>
      </w:pPr>
      <w:r>
        <w:t>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20DB2" w:rsidRPr="00670215" w:rsidTr="00EB095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20DB2" w:rsidRPr="00BF3061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20DB2" w:rsidRPr="009710B3" w:rsidRDefault="00E20DB2" w:rsidP="00EB095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1.0.0</w:t>
            </w:r>
          </w:p>
        </w:tc>
      </w:tr>
      <w:tr w:rsidR="00E20DB2" w:rsidRPr="00670215" w:rsidTr="00EB09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BF3061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9710B3" w:rsidRDefault="00E20DB2" w:rsidP="00EB095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Rechtspersoon valideren</w:t>
            </w:r>
          </w:p>
        </w:tc>
      </w:tr>
      <w:tr w:rsidR="00E20DB2" w:rsidRPr="00670215" w:rsidTr="00EB09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BF3061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670215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Niels Christenhusz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C86C3C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670215" w:rsidRDefault="00E20DB2" w:rsidP="00EB095D">
            <w:pPr>
              <w:rPr>
                <w:rFonts w:cs="Arial"/>
                <w:szCs w:val="20"/>
              </w:rPr>
            </w:pPr>
          </w:p>
        </w:tc>
      </w:tr>
      <w:tr w:rsidR="00E20DB2" w:rsidRPr="00670215" w:rsidTr="00EB09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BF3061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670215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Vrijdag 10 April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C86C3C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670215" w:rsidRDefault="00E20DB2" w:rsidP="00EB095D">
            <w:pPr>
              <w:rPr>
                <w:rFonts w:cs="Arial"/>
                <w:szCs w:val="20"/>
              </w:rPr>
            </w:pPr>
          </w:p>
        </w:tc>
      </w:tr>
      <w:tr w:rsidR="00E20DB2" w:rsidRPr="00A25F51" w:rsidTr="00EB095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20DB2" w:rsidRPr="009710B3" w:rsidRDefault="00E20DB2" w:rsidP="00EB095D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9710B3">
              <w:rPr>
                <w:color w:val="auto"/>
                <w:lang w:val="nl-NL"/>
              </w:rPr>
              <w:t xml:space="preserve">RDW Medewerker met rechten met rechten om kentekens te </w:t>
            </w:r>
            <w:r>
              <w:rPr>
                <w:color w:val="auto"/>
                <w:lang w:val="nl-NL"/>
              </w:rPr>
              <w:t>registreren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E20DB2" w:rsidRPr="009710B3" w:rsidRDefault="00E20DB2" w:rsidP="00EB095D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9710B3">
              <w:rPr>
                <w:rFonts w:cs="Arial"/>
                <w:color w:val="auto"/>
                <w:lang w:val="nl-NL"/>
              </w:rPr>
              <w:t>Om een kenteken op naam te stellen is het nodig odat de rechtspersoon voorkomt in de informatie</w:t>
            </w:r>
            <w:r>
              <w:rPr>
                <w:rFonts w:cs="Arial"/>
                <w:color w:val="auto"/>
                <w:lang w:val="nl-NL"/>
              </w:rPr>
              <w:t xml:space="preserve"> </w:t>
            </w:r>
            <w:r w:rsidRPr="009710B3">
              <w:rPr>
                <w:rFonts w:cs="Arial"/>
                <w:color w:val="auto"/>
                <w:lang w:val="nl-NL"/>
              </w:rPr>
              <w:t>systeem.</w:t>
            </w:r>
          </w:p>
          <w:p w:rsidR="00E20DB2" w:rsidRDefault="00E20DB2" w:rsidP="00EB095D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Indien de rechtspersoon niet voorkomt in het informatiesysteem dan moet het eerst worden toegevoegd aan het informatie systeem.</w:t>
            </w:r>
          </w:p>
          <w:p w:rsidR="00E20DB2" w:rsidRPr="009710B3" w:rsidRDefault="00E20DB2" w:rsidP="00EB095D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Indien de rechtspersoon voorkomt in het informatie systeem kan men een kenteken opnaam stellen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Trigger:</w:t>
            </w:r>
          </w:p>
        </w:tc>
        <w:tc>
          <w:tcPr>
            <w:tcW w:w="7110" w:type="dxa"/>
            <w:gridSpan w:val="3"/>
          </w:tcPr>
          <w:p w:rsidR="00E20DB2" w:rsidRPr="00584A62" w:rsidRDefault="00E20DB2" w:rsidP="00EB095D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584A62">
              <w:rPr>
                <w:rFonts w:cs="Arial"/>
                <w:color w:val="auto"/>
                <w:lang w:val="nl-NL"/>
              </w:rPr>
              <w:t>Wanneer er zich een klant meldt aan de balie.</w:t>
            </w:r>
          </w:p>
        </w:tc>
      </w:tr>
      <w:tr w:rsidR="00E20DB2" w:rsidRPr="00A25F51" w:rsidTr="00EB095D">
        <w:trPr>
          <w:trHeight w:val="813"/>
        </w:trPr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20DB2" w:rsidRPr="00584A62" w:rsidRDefault="00E20DB2" w:rsidP="00EB095D">
            <w:pPr>
              <w:pStyle w:val="Hints"/>
              <w:numPr>
                <w:ilvl w:val="0"/>
                <w:numId w:val="29"/>
              </w:numPr>
              <w:rPr>
                <w:rFonts w:cs="Arial"/>
                <w:b/>
                <w:color w:val="auto"/>
                <w:lang w:val="nl-NL"/>
              </w:rPr>
            </w:pPr>
            <w:r w:rsidRPr="00584A62">
              <w:rPr>
                <w:rFonts w:cs="Arial"/>
                <w:color w:val="auto"/>
                <w:lang w:val="nl-NL"/>
              </w:rPr>
              <w:t>Er moet een informatie systeem voorhanden zijn</w:t>
            </w:r>
            <w:r>
              <w:rPr>
                <w:rFonts w:cs="Arial"/>
                <w:color w:val="auto"/>
                <w:lang w:val="nl-NL"/>
              </w:rPr>
              <w:t>, waar uit kan worden achterhaald of de rechtspersoon geregistreerd is.</w:t>
            </w:r>
          </w:p>
          <w:p w:rsidR="00E20DB2" w:rsidRPr="00584A62" w:rsidRDefault="00E20DB2" w:rsidP="00EB095D">
            <w:pPr>
              <w:pStyle w:val="Hints"/>
              <w:numPr>
                <w:ilvl w:val="0"/>
                <w:numId w:val="29"/>
              </w:numPr>
              <w:rPr>
                <w:rFonts w:cs="Arial"/>
                <w:b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Indien niet is geregistreerd dan moet de rechtspersoon geregistreerd worden./ de rechtspersoons gegevens moeten voorhanden zijn.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E20DB2" w:rsidRPr="00F61D4B" w:rsidRDefault="00E20DB2" w:rsidP="00EB095D">
            <w:pPr>
              <w:numPr>
                <w:ilvl w:val="0"/>
                <w:numId w:val="31"/>
              </w:numPr>
              <w:rPr>
                <w:rFonts w:cs="Arial"/>
                <w:b/>
                <w:szCs w:val="20"/>
                <w:lang w:val="nl-NL"/>
              </w:rPr>
            </w:pPr>
            <w:r w:rsidRPr="00F61D4B">
              <w:rPr>
                <w:rFonts w:cs="Arial"/>
                <w:szCs w:val="20"/>
                <w:lang w:val="nl-NL"/>
              </w:rPr>
              <w:t>Een rechtspersoon die voorkomt in het informatie systeem zodat er een kenteken aan toe kan worden gevoegd.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20DB2" w:rsidRPr="00F61D4B" w:rsidRDefault="00E20DB2" w:rsidP="00EB095D">
            <w:pPr>
              <w:numPr>
                <w:ilvl w:val="0"/>
                <w:numId w:val="32"/>
              </w:numPr>
              <w:rPr>
                <w:rFonts w:cs="Arial"/>
                <w:b/>
                <w:szCs w:val="20"/>
                <w:lang w:val="nl-NL"/>
              </w:rPr>
            </w:pPr>
            <w:r w:rsidRPr="00F61D4B">
              <w:rPr>
                <w:rFonts w:cs="Arial"/>
                <w:szCs w:val="20"/>
                <w:lang w:val="nl-NL"/>
              </w:rPr>
              <w:t xml:space="preserve">Er komt een klant aan de </w:t>
            </w:r>
            <w:r>
              <w:rPr>
                <w:rFonts w:cs="Arial"/>
                <w:szCs w:val="20"/>
                <w:lang w:val="nl-NL"/>
              </w:rPr>
              <w:t>balie die een kenteken op naam wil laten zetten.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E20DB2" w:rsidRPr="005D7E8E" w:rsidRDefault="00E20DB2" w:rsidP="00EB095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E20DB2" w:rsidRPr="002041E7" w:rsidRDefault="00E20DB2" w:rsidP="00EB095D">
            <w:pPr>
              <w:pStyle w:val="Hints"/>
              <w:tabs>
                <w:tab w:val="left" w:pos="432"/>
              </w:tabs>
              <w:rPr>
                <w:rFonts w:cs="Arial"/>
                <w:b/>
                <w:color w:val="auto"/>
              </w:rPr>
            </w:pPr>
            <w:r w:rsidRPr="002041E7">
              <w:rPr>
                <w:rFonts w:cs="Arial"/>
                <w:b/>
                <w:color w:val="auto"/>
              </w:rPr>
              <w:t>Niet van toepassing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20DB2" w:rsidRPr="00670215" w:rsidRDefault="00E20DB2" w:rsidP="00EB095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E20DB2" w:rsidRPr="002041E7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20DB2" w:rsidRPr="002041E7" w:rsidRDefault="00E20DB2" w:rsidP="00EB095D">
            <w:pPr>
              <w:pStyle w:val="Hints"/>
              <w:rPr>
                <w:rFonts w:cs="Arial"/>
                <w:color w:val="auto"/>
                <w:lang w:val="nl-NL"/>
              </w:rPr>
            </w:pPr>
            <w:r w:rsidRPr="002041E7">
              <w:rPr>
                <w:rFonts w:cs="Arial"/>
                <w:color w:val="auto"/>
                <w:lang w:val="nl-NL"/>
              </w:rPr>
              <w:t>Per uur per balie komen er gemiddeld 2 aanvragen.  I</w:t>
            </w:r>
            <w:r>
              <w:rPr>
                <w:rFonts w:cs="Arial"/>
                <w:color w:val="auto"/>
                <w:lang w:val="nl-NL"/>
              </w:rPr>
              <w:t>n totaal bestaan er 100 balies in de omgeving.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20DB2" w:rsidRPr="002041E7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2041E7">
              <w:rPr>
                <w:rFonts w:cs="Arial"/>
                <w:szCs w:val="20"/>
                <w:lang w:val="nl-NL"/>
              </w:rPr>
              <w:t>Een PC met internet toegang + werkend op IE, Firefox, Chrome, Opera.</w:t>
            </w:r>
          </w:p>
        </w:tc>
      </w:tr>
      <w:tr w:rsidR="00E20DB2" w:rsidRPr="00E549BF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20DB2" w:rsidRPr="00E549BF" w:rsidRDefault="00E20DB2" w:rsidP="00EB095D">
            <w:pPr>
              <w:pStyle w:val="Hints"/>
              <w:rPr>
                <w:rFonts w:cs="Arial"/>
                <w:color w:val="auto"/>
              </w:rPr>
            </w:pPr>
            <w:r w:rsidRPr="00997F6F">
              <w:rPr>
                <w:rFonts w:cs="Arial"/>
                <w:color w:val="auto"/>
                <w:lang w:val="nl-NL"/>
              </w:rPr>
              <w:t xml:space="preserve">Een RDW medewerker met de benodigde rechten om  een persoon te valideren en kentekens op naam te stellen. </w:t>
            </w:r>
            <w:r>
              <w:rPr>
                <w:rFonts w:cs="Arial"/>
                <w:color w:val="auto"/>
              </w:rPr>
              <w:t>Kennis van zaken hebben.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E549BF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549B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E20DB2" w:rsidRDefault="00E20DB2" w:rsidP="00EB095D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Naam</w:t>
            </w:r>
          </w:p>
          <w:p w:rsidR="00E20DB2" w:rsidRDefault="00E20DB2" w:rsidP="00EB095D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Adres</w:t>
            </w:r>
          </w:p>
          <w:p w:rsidR="00E20DB2" w:rsidRDefault="00E20DB2" w:rsidP="00EB095D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Woonplaats</w:t>
            </w:r>
          </w:p>
          <w:p w:rsidR="00E20DB2" w:rsidRDefault="00E20DB2" w:rsidP="00EB095D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Land</w:t>
            </w:r>
          </w:p>
          <w:p w:rsidR="00E20DB2" w:rsidRDefault="00E20DB2" w:rsidP="00EB095D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Postcode</w:t>
            </w:r>
          </w:p>
          <w:p w:rsidR="00E20DB2" w:rsidRDefault="00E20DB2" w:rsidP="00EB095D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Geboortedatum</w:t>
            </w:r>
          </w:p>
          <w:p w:rsidR="00E20DB2" w:rsidRPr="00F56C71" w:rsidRDefault="00E20DB2" w:rsidP="00EB095D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BSN</w:t>
            </w:r>
          </w:p>
        </w:tc>
      </w:tr>
    </w:tbl>
    <w:p w:rsidR="00E20DB2" w:rsidRDefault="00E20DB2" w:rsidP="00E20DB2">
      <w:pPr>
        <w:rPr>
          <w:rFonts w:ascii="Trebuchet MS" w:hAnsi="Trebuchet MS"/>
        </w:rPr>
      </w:pPr>
    </w:p>
    <w:p w:rsidR="00E20DB2" w:rsidRDefault="00E20DB2" w:rsidP="00E20DB2">
      <w:pPr>
        <w:rPr>
          <w:rFonts w:ascii="Trebuchet MS" w:hAnsi="Trebuchet MS"/>
        </w:rPr>
      </w:pPr>
    </w:p>
    <w:p w:rsidR="00E20DB2" w:rsidRDefault="00E20DB2" w:rsidP="00E20DB2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20DB2" w:rsidRPr="00670215" w:rsidTr="00EB095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20DB2" w:rsidRPr="00C86C3C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20DB2" w:rsidRPr="00F56C71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1.1.0</w:t>
            </w:r>
          </w:p>
        </w:tc>
      </w:tr>
      <w:tr w:rsidR="00E20DB2" w:rsidRPr="00670215" w:rsidTr="00EB09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C86C3C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F56C71" w:rsidRDefault="00E20DB2" w:rsidP="00EB095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Kenteken genereren</w:t>
            </w:r>
          </w:p>
        </w:tc>
      </w:tr>
      <w:tr w:rsidR="00E20DB2" w:rsidRPr="00670215" w:rsidTr="00EB09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C86C3C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F56C71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Niels Christenhusz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C86C3C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670215" w:rsidRDefault="00E20DB2" w:rsidP="00EB095D">
            <w:pPr>
              <w:rPr>
                <w:rFonts w:cs="Arial"/>
                <w:szCs w:val="20"/>
              </w:rPr>
            </w:pPr>
          </w:p>
        </w:tc>
      </w:tr>
      <w:tr w:rsidR="00E20DB2" w:rsidRPr="00670215" w:rsidTr="00EB09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C86C3C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F56C71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Vrijdag 10 April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C86C3C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670215" w:rsidRDefault="00E20DB2" w:rsidP="00EB095D">
            <w:pPr>
              <w:rPr>
                <w:rFonts w:cs="Arial"/>
                <w:szCs w:val="20"/>
              </w:rPr>
            </w:pPr>
          </w:p>
        </w:tc>
      </w:tr>
      <w:tr w:rsidR="00E20DB2" w:rsidRPr="00A25F51" w:rsidTr="00EB095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20DB2" w:rsidRPr="00F56C71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Het RDW systeem dat kentekens uitgeeft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E20DB2" w:rsidRPr="00F56C71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Telkens dat er een nieuwe auto op naam wordt gesteld wordt er een uniek kenteken geregistreerd.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E20DB2" w:rsidRPr="00F56C71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 xml:space="preserve">Wanneer er een aanvraag komt om een nieuw voertuig </w:t>
            </w:r>
            <w:r>
              <w:rPr>
                <w:rFonts w:cs="Arial"/>
                <w:szCs w:val="20"/>
                <w:lang w:val="nl-NL"/>
              </w:rPr>
              <w:t>toe te laten op de weg</w:t>
            </w:r>
          </w:p>
        </w:tc>
      </w:tr>
      <w:tr w:rsidR="00E20DB2" w:rsidRPr="00A25F51" w:rsidTr="00EB095D">
        <w:trPr>
          <w:trHeight w:val="255"/>
        </w:trPr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20DB2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Er moet een type goedkeuringsnummer aanwezig zijn.</w:t>
            </w:r>
          </w:p>
          <w:p w:rsidR="00E20DB2" w:rsidRPr="00F56C71" w:rsidRDefault="00E20DB2" w:rsidP="00EB095D">
            <w:pPr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Rechtspersoon moet vorkomen in het informatie systeem.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E20DB2" w:rsidRPr="00F56C71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>Er is een uniek nieuw kenteken gegenereerd.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20DB2" w:rsidRPr="00F56C71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F56C71">
              <w:rPr>
                <w:rFonts w:cs="Arial"/>
                <w:szCs w:val="20"/>
                <w:lang w:val="nl-NL"/>
              </w:rPr>
              <w:t xml:space="preserve">Indien er een nieuw voertuig </w:t>
            </w:r>
            <w:r>
              <w:rPr>
                <w:rFonts w:cs="Arial"/>
                <w:szCs w:val="20"/>
                <w:lang w:val="nl-NL"/>
              </w:rPr>
              <w:t>moet worden toegelaten tot de weg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E20DB2" w:rsidRPr="000D0062" w:rsidRDefault="00E20DB2" w:rsidP="00EB095D">
            <w:pPr>
              <w:rPr>
                <w:rFonts w:cs="Arial"/>
                <w:b/>
                <w:szCs w:val="20"/>
              </w:rPr>
            </w:pPr>
            <w:r w:rsidRPr="000D0062"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20DB2" w:rsidRPr="00670215" w:rsidRDefault="00E20DB2" w:rsidP="00EB095D">
            <w:pPr>
              <w:rPr>
                <w:rFonts w:cs="Arial"/>
                <w:color w:val="A6A6A6"/>
                <w:szCs w:val="20"/>
              </w:rPr>
            </w:pPr>
            <w:r w:rsidRPr="000D0062"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E20DB2" w:rsidRPr="00670215" w:rsidRDefault="00E20DB2" w:rsidP="00EB095D">
            <w:pPr>
              <w:rPr>
                <w:rFonts w:cs="Arial"/>
                <w:color w:val="A6A6A6"/>
                <w:szCs w:val="20"/>
              </w:rPr>
            </w:pPr>
            <w:r w:rsidRPr="000D0062"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20DB2" w:rsidRPr="000D0062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0D0062">
              <w:rPr>
                <w:rFonts w:cs="Arial"/>
                <w:szCs w:val="20"/>
                <w:lang w:val="nl-NL"/>
              </w:rPr>
              <w:t>Niet meer dan 50 per uur.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20DB2" w:rsidRPr="000D0062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0D0062">
              <w:rPr>
                <w:rFonts w:cs="Arial"/>
                <w:szCs w:val="20"/>
                <w:lang w:val="nl-NL"/>
              </w:rPr>
              <w:t>Een systeem dat alleen het RDW kan worden benaderd dat nieuwe kentekens kan genereren.</w:t>
            </w:r>
          </w:p>
        </w:tc>
      </w:tr>
      <w:tr w:rsidR="00E20DB2" w:rsidRPr="000D0062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20DB2" w:rsidRPr="000D0062" w:rsidRDefault="00E20DB2" w:rsidP="00EB095D">
            <w:pPr>
              <w:rPr>
                <w:rFonts w:cs="Arial"/>
                <w:szCs w:val="20"/>
              </w:rPr>
            </w:pPr>
            <w:r w:rsidRPr="00997F6F">
              <w:rPr>
                <w:rFonts w:cs="Arial"/>
                <w:lang w:val="nl-NL"/>
              </w:rPr>
              <w:t xml:space="preserve">Een RDW systeem om  een kenteken te genereren. </w:t>
            </w:r>
            <w:r w:rsidRPr="000D0062">
              <w:rPr>
                <w:rFonts w:cs="Arial"/>
              </w:rPr>
              <w:t>Kennis van zaken hebben.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E20DB2" w:rsidRPr="000D0062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 – 123 – C (Zie RDW)</w:t>
            </w:r>
          </w:p>
        </w:tc>
      </w:tr>
    </w:tbl>
    <w:p w:rsidR="00E20DB2" w:rsidRDefault="00E20DB2" w:rsidP="00E20DB2">
      <w:pPr>
        <w:rPr>
          <w:rFonts w:ascii="Trebuchet MS" w:hAnsi="Trebuchet MS"/>
        </w:rPr>
      </w:pPr>
    </w:p>
    <w:p w:rsidR="00E20DB2" w:rsidRDefault="00E20DB2" w:rsidP="00E20DB2">
      <w:pPr>
        <w:pStyle w:val="Heading1"/>
        <w:rPr>
          <w:color w:val="A6A6A6"/>
        </w:rPr>
      </w:pPr>
      <w:r>
        <w:t xml:space="preserve">Feature Name </w:t>
      </w:r>
      <w:r w:rsidRPr="00670215">
        <w:rPr>
          <w:color w:val="A6A6A6"/>
        </w:rPr>
        <w:t>(</w:t>
      </w:r>
      <w:r>
        <w:rPr>
          <w:color w:val="A6A6A6"/>
        </w:rPr>
        <w:t>Repeat for multiple features</w:t>
      </w:r>
      <w:r w:rsidRPr="00670215">
        <w:rPr>
          <w:color w:val="A6A6A6"/>
        </w:rPr>
        <w:t>)</w:t>
      </w:r>
    </w:p>
    <w:p w:rsidR="00E20DB2" w:rsidRDefault="00E20DB2" w:rsidP="00E20DB2">
      <w:pPr>
        <w:pStyle w:val="Heading2"/>
      </w:pPr>
      <w:r>
        <w:t>Feature Process Flow / Use Case Model</w:t>
      </w:r>
    </w:p>
    <w:p w:rsidR="00E20DB2" w:rsidRPr="00C86C3C" w:rsidRDefault="00E20DB2" w:rsidP="00E20DB2">
      <w:pPr>
        <w:pStyle w:val="Heading2"/>
      </w:pPr>
      <w:r>
        <w:t>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20DB2" w:rsidRPr="00670215" w:rsidTr="00EB095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1.2.0</w:t>
            </w:r>
          </w:p>
        </w:tc>
      </w:tr>
      <w:tr w:rsidR="00E20DB2" w:rsidRPr="00670215" w:rsidTr="00EB09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rPr>
                <w:rFonts w:cs="Arial"/>
                <w:szCs w:val="20"/>
              </w:rPr>
            </w:pPr>
            <w:r>
              <w:t>Kenteken toewijzen aan rechtspersoon</w:t>
            </w:r>
          </w:p>
        </w:tc>
      </w:tr>
      <w:tr w:rsidR="00E20DB2" w:rsidRPr="00670215" w:rsidTr="00EB09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Niels Christenhusz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rPr>
                <w:rFonts w:cs="Arial"/>
                <w:szCs w:val="20"/>
              </w:rPr>
            </w:pPr>
          </w:p>
        </w:tc>
      </w:tr>
      <w:tr w:rsidR="00E20DB2" w:rsidRPr="00670215" w:rsidTr="00EB09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Dinsdag 14 April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Cs w:val="20"/>
              </w:rPr>
            </w:pPr>
            <w:r w:rsidRPr="00997F6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20DB2" w:rsidRPr="00997F6F" w:rsidRDefault="00E20DB2" w:rsidP="00EB095D">
            <w:pPr>
              <w:rPr>
                <w:rFonts w:cs="Arial"/>
                <w:szCs w:val="20"/>
              </w:rPr>
            </w:pPr>
          </w:p>
        </w:tc>
      </w:tr>
      <w:tr w:rsidR="00E20DB2" w:rsidRPr="00670215" w:rsidTr="00EB095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20DB2" w:rsidRPr="00997F6F" w:rsidRDefault="00E20DB2" w:rsidP="00EB095D">
            <w:pPr>
              <w:rPr>
                <w:rFonts w:cs="Arial"/>
                <w:szCs w:val="20"/>
              </w:rPr>
            </w:pPr>
            <w:r>
              <w:t>RDW Medewerker met rechten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E20DB2" w:rsidRPr="00997F6F" w:rsidRDefault="00E20DB2" w:rsidP="00EB095D">
            <w:pPr>
              <w:rPr>
                <w:rFonts w:cs="Arial"/>
                <w:szCs w:val="20"/>
              </w:rPr>
            </w:pPr>
            <w:r>
              <w:t>Kenteken toewijzen aan rechtspersoon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E20DB2" w:rsidRPr="00997F6F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Wanneer een nieuw kenteken gegenereerd is</w:t>
            </w:r>
            <w:r>
              <w:rPr>
                <w:rFonts w:cs="Arial"/>
                <w:szCs w:val="20"/>
                <w:lang w:val="nl-NL"/>
              </w:rPr>
              <w:t>.</w:t>
            </w:r>
          </w:p>
        </w:tc>
      </w:tr>
      <w:tr w:rsidR="00E20DB2" w:rsidRPr="00A25F51" w:rsidTr="00EB095D">
        <w:trPr>
          <w:trHeight w:val="255"/>
        </w:trPr>
        <w:tc>
          <w:tcPr>
            <w:tcW w:w="2628" w:type="dxa"/>
            <w:gridSpan w:val="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20DB2" w:rsidRPr="00997F6F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Er is een uniek nieuw kenteken gegenereerd.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E20DB2" w:rsidRPr="00997F6F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Er is een kenteken aan een rechtspersoon toegewezen.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20DB2" w:rsidRPr="00997F6F" w:rsidRDefault="00E20DB2" w:rsidP="00EB095D">
            <w:pPr>
              <w:rPr>
                <w:rFonts w:cs="Arial"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Er is een kenteken gegenereerd en vervolgens aan het rechtspersoon toegewezen.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E20DB2" w:rsidRPr="00997F6F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20DB2" w:rsidRPr="00997F6F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997F6F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97F6F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E20DB2" w:rsidRPr="00997F6F" w:rsidRDefault="00E20DB2" w:rsidP="00EB095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20DB2" w:rsidRPr="00997F6F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Afhankelijk van het aantal nieuw gegenereerde kentekens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20DB2" w:rsidRPr="000D0062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0D0062">
              <w:rPr>
                <w:rFonts w:cs="Arial"/>
                <w:szCs w:val="20"/>
                <w:lang w:val="nl-NL"/>
              </w:rPr>
              <w:t xml:space="preserve">Een systeem dat alleen het RDW kan worden benaderd dat nieuwe kentekens kan </w:t>
            </w:r>
            <w:r>
              <w:rPr>
                <w:rFonts w:cs="Arial"/>
                <w:szCs w:val="20"/>
                <w:lang w:val="nl-NL"/>
              </w:rPr>
              <w:t>toewijzen</w:t>
            </w:r>
          </w:p>
        </w:tc>
      </w:tr>
      <w:tr w:rsidR="00E20DB2" w:rsidRPr="00A25F51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20DB2" w:rsidRPr="00997F6F" w:rsidRDefault="00E20DB2" w:rsidP="00EB095D">
            <w:pPr>
              <w:rPr>
                <w:rFonts w:cs="Arial"/>
                <w:szCs w:val="20"/>
                <w:lang w:val="nl-NL"/>
              </w:rPr>
            </w:pPr>
            <w:r w:rsidRPr="00997F6F">
              <w:rPr>
                <w:rFonts w:cs="Arial"/>
                <w:szCs w:val="20"/>
                <w:lang w:val="nl-NL"/>
              </w:rPr>
              <w:t>Een RDW systeem dat nieuwe kentekens kan toewijzen.</w:t>
            </w:r>
          </w:p>
        </w:tc>
      </w:tr>
      <w:tr w:rsidR="00E20DB2" w:rsidRPr="00670215" w:rsidTr="00EB095D">
        <w:tc>
          <w:tcPr>
            <w:tcW w:w="2628" w:type="dxa"/>
            <w:gridSpan w:val="2"/>
          </w:tcPr>
          <w:p w:rsidR="00E20DB2" w:rsidRPr="00670215" w:rsidRDefault="00E20DB2" w:rsidP="00EB095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E20DB2" w:rsidRPr="00997F6F" w:rsidRDefault="00E20DB2" w:rsidP="00EB095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</w:p>
        </w:tc>
      </w:tr>
    </w:tbl>
    <w:p w:rsidR="00E20DB2" w:rsidRDefault="00E20DB2" w:rsidP="00E20DB2">
      <w:pPr>
        <w:pStyle w:val="Heading1"/>
        <w:numPr>
          <w:ilvl w:val="0"/>
          <w:numId w:val="0"/>
        </w:numPr>
        <w:rPr>
          <w:lang w:val="nl-NL"/>
        </w:rPr>
      </w:pPr>
    </w:p>
    <w:p w:rsidR="00E37D15" w:rsidRDefault="00E37D15" w:rsidP="00E37D15">
      <w:pPr>
        <w:pStyle w:val="Heading1"/>
        <w:numPr>
          <w:ilvl w:val="0"/>
          <w:numId w:val="0"/>
        </w:numPr>
        <w:rPr>
          <w:lang w:val="nl-NL"/>
        </w:rPr>
      </w:pPr>
    </w:p>
    <w:p w:rsidR="00E37D15" w:rsidRDefault="00E37D15" w:rsidP="00E37D15">
      <w:pPr>
        <w:pStyle w:val="Heading1"/>
        <w:numPr>
          <w:ilvl w:val="0"/>
          <w:numId w:val="0"/>
        </w:num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Default="00350361" w:rsidP="00350361">
      <w:pPr>
        <w:rPr>
          <w:lang w:val="nl-NL"/>
        </w:rPr>
      </w:pPr>
    </w:p>
    <w:p w:rsidR="00350361" w:rsidRPr="00350361" w:rsidRDefault="00350361" w:rsidP="00350361">
      <w:pPr>
        <w:rPr>
          <w:lang w:val="nl-NL"/>
        </w:rPr>
      </w:pPr>
    </w:p>
    <w:p w:rsidR="00E37D15" w:rsidRPr="00234C51" w:rsidRDefault="00E37D15" w:rsidP="00E37D15">
      <w:pPr>
        <w:pStyle w:val="Heading1"/>
        <w:numPr>
          <w:ilvl w:val="0"/>
          <w:numId w:val="0"/>
        </w:numPr>
        <w:rPr>
          <w:lang w:val="nl-NL"/>
        </w:rPr>
      </w:pPr>
      <w:r w:rsidRPr="00234C51">
        <w:rPr>
          <w:lang w:val="nl-NL"/>
        </w:rPr>
        <w:t>Use Case List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E37D15" w:rsidRPr="00A25F51" w:rsidTr="009F4ACC">
        <w:trPr>
          <w:trHeight w:val="274"/>
        </w:trPr>
        <w:tc>
          <w:tcPr>
            <w:tcW w:w="9738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Default="00E37D15" w:rsidP="009F4ACC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 w:rsidRPr="000D0062">
              <w:rPr>
                <w:rFonts w:cs="Arial"/>
                <w:b/>
                <w:szCs w:val="20"/>
                <w:lang w:val="nl-NL"/>
              </w:rPr>
              <w:t>Hoofd U</w:t>
            </w:r>
            <w:r>
              <w:rPr>
                <w:rFonts w:cs="Arial"/>
                <w:b/>
                <w:szCs w:val="20"/>
                <w:lang w:val="nl-NL"/>
              </w:rPr>
              <w:t xml:space="preserve">se - </w:t>
            </w:r>
            <w:r w:rsidRPr="000D0062">
              <w:rPr>
                <w:rFonts w:cs="Arial"/>
                <w:b/>
                <w:szCs w:val="20"/>
                <w:lang w:val="nl-NL"/>
              </w:rPr>
              <w:t>C</w:t>
            </w:r>
            <w:r>
              <w:rPr>
                <w:rFonts w:cs="Arial"/>
                <w:b/>
                <w:szCs w:val="20"/>
                <w:lang w:val="nl-NL"/>
              </w:rPr>
              <w:t>ase</w:t>
            </w:r>
            <w:r w:rsidRPr="000D0062">
              <w:rPr>
                <w:rFonts w:cs="Arial"/>
                <w:b/>
                <w:szCs w:val="20"/>
                <w:lang w:val="nl-NL"/>
              </w:rPr>
              <w:t>:</w:t>
            </w:r>
          </w:p>
          <w:p w:rsidR="00E37D15" w:rsidRPr="00234C51" w:rsidRDefault="00BF596A" w:rsidP="009F4ACC">
            <w:pPr>
              <w:jc w:val="center"/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b/>
                <w:szCs w:val="20"/>
                <w:lang w:val="nl-NL"/>
              </w:rPr>
              <w:t>Een kenteken opzoeken</w:t>
            </w:r>
          </w:p>
        </w:tc>
      </w:tr>
      <w:tr w:rsidR="00E37D15" w:rsidRPr="00BF3061" w:rsidTr="009F4ACC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Pr="00BF3061" w:rsidRDefault="00E37D15" w:rsidP="009F4ACC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Pr="00BF3061" w:rsidRDefault="00E37D15" w:rsidP="009F4ACC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Pr="00BF3061" w:rsidRDefault="00E37D15" w:rsidP="009F4ACC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 - </w:t>
            </w: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E37D15" w:rsidTr="009F4ACC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E37D15" w:rsidRDefault="00E37D15" w:rsidP="009F4ACC">
            <w:pPr>
              <w:jc w:val="center"/>
            </w:pPr>
            <w:r>
              <w:t>1.0.0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E37D15" w:rsidRDefault="00BF596A" w:rsidP="009F4ACC">
            <w:r>
              <w:t>Gebruiker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E37D15" w:rsidRDefault="00BF596A" w:rsidP="009F4ACC">
            <w:r>
              <w:t>Kenteken invoeren</w:t>
            </w:r>
          </w:p>
        </w:tc>
      </w:tr>
    </w:tbl>
    <w:p w:rsidR="00E37D15" w:rsidRDefault="00E37D15" w:rsidP="00E37D15"/>
    <w:p w:rsidR="00E37D15" w:rsidRPr="009710B3" w:rsidRDefault="00E37D15" w:rsidP="00E37D15">
      <w:pPr>
        <w:pStyle w:val="Heading1"/>
        <w:rPr>
          <w:color w:val="A6A6A6"/>
          <w:lang w:val="nl-NL"/>
        </w:rPr>
      </w:pPr>
      <w:r w:rsidRPr="009710B3">
        <w:rPr>
          <w:lang w:val="nl-NL"/>
        </w:rPr>
        <w:t xml:space="preserve">Feature Name </w:t>
      </w:r>
      <w:r w:rsidRPr="009710B3">
        <w:rPr>
          <w:color w:val="A6A6A6"/>
          <w:lang w:val="nl-NL"/>
        </w:rPr>
        <w:t>(Nieuw kenteken op naam stellen)</w:t>
      </w:r>
    </w:p>
    <w:p w:rsidR="00E37D15" w:rsidRDefault="00E37D15" w:rsidP="00E37D15">
      <w:pPr>
        <w:pStyle w:val="Heading2"/>
      </w:pPr>
      <w:r>
        <w:t>Feature Process Flow / Use Case Model</w:t>
      </w:r>
    </w:p>
    <w:p w:rsidR="00E37D15" w:rsidRPr="00C86C3C" w:rsidRDefault="00E37D15" w:rsidP="00E37D15">
      <w:pPr>
        <w:pStyle w:val="Heading2"/>
      </w:pPr>
      <w:r>
        <w:t>Use Case(s)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37D15" w:rsidRPr="00670215" w:rsidTr="009F4AC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Pr="00BF3061" w:rsidRDefault="00E37D15" w:rsidP="009F4AC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37D15" w:rsidRPr="009710B3" w:rsidRDefault="00E37D15" w:rsidP="009F4AC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1.0.0</w:t>
            </w:r>
          </w:p>
        </w:tc>
      </w:tr>
      <w:tr w:rsidR="00BF596A" w:rsidRPr="00670215" w:rsidTr="009F4AC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F596A" w:rsidRPr="00BF3061" w:rsidRDefault="00BF596A" w:rsidP="009F4AC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F596A" w:rsidRDefault="00BF596A" w:rsidP="009F4ACC">
            <w:r>
              <w:t>Kenteken invoeren</w:t>
            </w:r>
          </w:p>
        </w:tc>
      </w:tr>
      <w:tr w:rsidR="00E37D15" w:rsidRPr="00670215" w:rsidTr="009F4AC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BF3061" w:rsidRDefault="00E37D15" w:rsidP="009F4AC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670215" w:rsidRDefault="00E37D15" w:rsidP="009F4AC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Niels Christenhusz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C86C3C" w:rsidRDefault="00E37D15" w:rsidP="009F4ACC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670215" w:rsidRDefault="00E37D15" w:rsidP="009F4ACC">
            <w:pPr>
              <w:rPr>
                <w:rFonts w:cs="Arial"/>
                <w:szCs w:val="20"/>
              </w:rPr>
            </w:pPr>
          </w:p>
        </w:tc>
      </w:tr>
      <w:tr w:rsidR="00E37D15" w:rsidRPr="00670215" w:rsidTr="009F4AC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BF3061" w:rsidRDefault="00E37D15" w:rsidP="009F4AC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670215" w:rsidRDefault="00BF596A" w:rsidP="009F4AC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Dinsdag 14</w:t>
            </w:r>
            <w:r w:rsidR="00E37D15">
              <w:rPr>
                <w:rFonts w:cs="Arial"/>
                <w:szCs w:val="20"/>
              </w:rPr>
              <w:t xml:space="preserve"> April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C86C3C" w:rsidRDefault="00E37D15" w:rsidP="009F4ACC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37D15" w:rsidRPr="00670215" w:rsidRDefault="00E37D15" w:rsidP="009F4ACC">
            <w:pPr>
              <w:rPr>
                <w:rFonts w:cs="Arial"/>
                <w:szCs w:val="20"/>
              </w:rPr>
            </w:pPr>
          </w:p>
        </w:tc>
      </w:tr>
      <w:tr w:rsidR="00E37D15" w:rsidRPr="00997F6F" w:rsidTr="009F4AC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37D15" w:rsidRPr="00670215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37D15" w:rsidRPr="009710B3" w:rsidRDefault="00BF596A" w:rsidP="009F4ACC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color w:val="auto"/>
                <w:lang w:val="nl-NL"/>
              </w:rPr>
              <w:t>Gebruiker</w:t>
            </w:r>
          </w:p>
        </w:tc>
      </w:tr>
      <w:tr w:rsidR="00E37D15" w:rsidRPr="00A25F51" w:rsidTr="009F4ACC">
        <w:tc>
          <w:tcPr>
            <w:tcW w:w="2628" w:type="dxa"/>
            <w:gridSpan w:val="2"/>
          </w:tcPr>
          <w:p w:rsidR="00E37D15" w:rsidRPr="00670215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E37D15" w:rsidRPr="009710B3" w:rsidRDefault="00BF596A" w:rsidP="009F4ACC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Gebruiker kan een kenteken invullen en kan zo informatie uit de database ophalen die bij dit kenteken hoort.</w:t>
            </w:r>
          </w:p>
        </w:tc>
      </w:tr>
      <w:tr w:rsidR="00E37D15" w:rsidRPr="00A25F51" w:rsidTr="009F4ACC">
        <w:tc>
          <w:tcPr>
            <w:tcW w:w="2628" w:type="dxa"/>
            <w:gridSpan w:val="2"/>
          </w:tcPr>
          <w:p w:rsidR="00E37D15" w:rsidRPr="00670215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E37D15" w:rsidRPr="00584A62" w:rsidRDefault="00BF596A" w:rsidP="009F4ACC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Wanneer een gebruiker de website bezoekt</w:t>
            </w:r>
          </w:p>
        </w:tc>
      </w:tr>
      <w:tr w:rsidR="00E37D15" w:rsidRPr="00A25F51" w:rsidTr="009F4ACC">
        <w:trPr>
          <w:trHeight w:val="813"/>
        </w:trPr>
        <w:tc>
          <w:tcPr>
            <w:tcW w:w="2628" w:type="dxa"/>
            <w:gridSpan w:val="2"/>
          </w:tcPr>
          <w:p w:rsidR="00E37D15" w:rsidRPr="00670215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F596A" w:rsidRPr="00BF596A" w:rsidRDefault="00BF596A" w:rsidP="00BF596A">
            <w:pPr>
              <w:pStyle w:val="Hints"/>
              <w:numPr>
                <w:ilvl w:val="0"/>
                <w:numId w:val="37"/>
              </w:numPr>
              <w:rPr>
                <w:rFonts w:cs="Arial"/>
                <w:color w:val="auto"/>
                <w:lang w:val="nl-NL"/>
              </w:rPr>
            </w:pPr>
            <w:r w:rsidRPr="00BF596A">
              <w:rPr>
                <w:rFonts w:cs="Arial"/>
                <w:color w:val="auto"/>
                <w:lang w:val="nl-NL"/>
              </w:rPr>
              <w:t>Er moet een website voorhanden zijn</w:t>
            </w:r>
          </w:p>
          <w:p w:rsidR="00BF596A" w:rsidRPr="00BF596A" w:rsidRDefault="00BF596A" w:rsidP="00BF596A">
            <w:pPr>
              <w:pStyle w:val="Hints"/>
              <w:numPr>
                <w:ilvl w:val="0"/>
                <w:numId w:val="37"/>
              </w:numPr>
              <w:rPr>
                <w:rFonts w:cs="Arial"/>
                <w:b/>
                <w:color w:val="auto"/>
                <w:lang w:val="nl-NL"/>
              </w:rPr>
            </w:pPr>
            <w:r w:rsidRPr="00BF596A">
              <w:rPr>
                <w:rFonts w:cs="Arial"/>
                <w:color w:val="auto"/>
                <w:lang w:val="nl-NL"/>
              </w:rPr>
              <w:t>Er moet een database met daarin de ingevulde kentekens voorhanden zijn.</w:t>
            </w:r>
          </w:p>
        </w:tc>
      </w:tr>
      <w:tr w:rsidR="00E37D15" w:rsidRPr="00A25F51" w:rsidTr="009F4ACC">
        <w:tc>
          <w:tcPr>
            <w:tcW w:w="2628" w:type="dxa"/>
            <w:gridSpan w:val="2"/>
          </w:tcPr>
          <w:p w:rsidR="00E37D15" w:rsidRPr="00670215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E37D15" w:rsidRPr="00F61D4B" w:rsidRDefault="00BF596A" w:rsidP="00BF596A">
            <w:pPr>
              <w:numPr>
                <w:ilvl w:val="0"/>
                <w:numId w:val="38"/>
              </w:numPr>
              <w:rPr>
                <w:rFonts w:cs="Arial"/>
                <w:b/>
                <w:szCs w:val="20"/>
                <w:lang w:val="nl-NL"/>
              </w:rPr>
            </w:pPr>
            <w:r>
              <w:rPr>
                <w:rFonts w:cs="Arial"/>
                <w:szCs w:val="20"/>
                <w:lang w:val="nl-NL"/>
              </w:rPr>
              <w:t>Een kenteken dat voorkomt in de database moet worden opgegeven.</w:t>
            </w:r>
          </w:p>
        </w:tc>
      </w:tr>
      <w:tr w:rsidR="00E37D15" w:rsidRPr="00A25F51" w:rsidTr="009F4ACC">
        <w:tc>
          <w:tcPr>
            <w:tcW w:w="2628" w:type="dxa"/>
            <w:gridSpan w:val="2"/>
          </w:tcPr>
          <w:p w:rsidR="00E37D15" w:rsidRPr="00BF596A" w:rsidRDefault="00E37D15" w:rsidP="009F4ACC">
            <w:pPr>
              <w:jc w:val="right"/>
              <w:rPr>
                <w:rFonts w:cs="Arial"/>
                <w:b/>
                <w:sz w:val="22"/>
                <w:szCs w:val="22"/>
                <w:lang w:val="nl-NL"/>
              </w:rPr>
            </w:pPr>
            <w:r w:rsidRPr="00BF596A">
              <w:rPr>
                <w:rFonts w:cs="Arial"/>
                <w:b/>
                <w:sz w:val="22"/>
                <w:szCs w:val="22"/>
                <w:lang w:val="nl-NL"/>
              </w:rPr>
              <w:t>Normal Flow:</w:t>
            </w:r>
          </w:p>
        </w:tc>
        <w:tc>
          <w:tcPr>
            <w:tcW w:w="7110" w:type="dxa"/>
            <w:gridSpan w:val="3"/>
          </w:tcPr>
          <w:p w:rsidR="00E37D15" w:rsidRPr="00F61D4B" w:rsidRDefault="00E37D15" w:rsidP="00BF596A">
            <w:pPr>
              <w:numPr>
                <w:ilvl w:val="0"/>
                <w:numId w:val="32"/>
              </w:numPr>
              <w:rPr>
                <w:rFonts w:cs="Arial"/>
                <w:b/>
                <w:szCs w:val="20"/>
                <w:lang w:val="nl-NL"/>
              </w:rPr>
            </w:pPr>
            <w:r w:rsidRPr="00F61D4B">
              <w:rPr>
                <w:rFonts w:cs="Arial"/>
                <w:szCs w:val="20"/>
                <w:lang w:val="nl-NL"/>
              </w:rPr>
              <w:t xml:space="preserve">Er komt </w:t>
            </w:r>
            <w:r w:rsidR="00BF596A">
              <w:rPr>
                <w:rFonts w:cs="Arial"/>
                <w:szCs w:val="20"/>
                <w:lang w:val="nl-NL"/>
              </w:rPr>
              <w:t>een bezoeker op de website die een kenteken wilt opzoeken.</w:t>
            </w:r>
          </w:p>
        </w:tc>
      </w:tr>
      <w:tr w:rsidR="00E37D15" w:rsidRPr="00670215" w:rsidTr="009F4ACC">
        <w:tc>
          <w:tcPr>
            <w:tcW w:w="2628" w:type="dxa"/>
            <w:gridSpan w:val="2"/>
          </w:tcPr>
          <w:p w:rsidR="00E37D15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A25F51">
              <w:rPr>
                <w:rFonts w:cs="Arial"/>
                <w:b/>
                <w:sz w:val="22"/>
                <w:szCs w:val="22"/>
              </w:rPr>
              <w:t>Alternative Flow</w:t>
            </w:r>
            <w:r w:rsidRPr="00670215">
              <w:rPr>
                <w:rFonts w:cs="Arial"/>
                <w:b/>
                <w:sz w:val="22"/>
                <w:szCs w:val="22"/>
              </w:rPr>
              <w:t>s:</w:t>
            </w:r>
          </w:p>
          <w:p w:rsidR="00E37D15" w:rsidRPr="005D7E8E" w:rsidRDefault="00E37D15" w:rsidP="009F4ACC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E37D15" w:rsidRPr="002041E7" w:rsidRDefault="00E37D15" w:rsidP="009F4ACC">
            <w:pPr>
              <w:pStyle w:val="Hints"/>
              <w:tabs>
                <w:tab w:val="left" w:pos="432"/>
              </w:tabs>
              <w:rPr>
                <w:rFonts w:cs="Arial"/>
                <w:b/>
                <w:color w:val="auto"/>
              </w:rPr>
            </w:pPr>
            <w:r w:rsidRPr="002041E7">
              <w:rPr>
                <w:rFonts w:cs="Arial"/>
                <w:b/>
                <w:color w:val="auto"/>
              </w:rPr>
              <w:t>Niet van toepassing</w:t>
            </w:r>
          </w:p>
        </w:tc>
      </w:tr>
      <w:tr w:rsidR="00E37D15" w:rsidRPr="00670215" w:rsidTr="009F4ACC">
        <w:tc>
          <w:tcPr>
            <w:tcW w:w="2628" w:type="dxa"/>
            <w:gridSpan w:val="2"/>
          </w:tcPr>
          <w:p w:rsidR="00E37D15" w:rsidRPr="00670215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37D15" w:rsidRPr="00670215" w:rsidRDefault="00E37D15" w:rsidP="009F4AC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E37D15" w:rsidRPr="00670215" w:rsidTr="009F4ACC">
        <w:tc>
          <w:tcPr>
            <w:tcW w:w="2628" w:type="dxa"/>
            <w:gridSpan w:val="2"/>
          </w:tcPr>
          <w:p w:rsidR="00E37D15" w:rsidRPr="00670215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E37D15" w:rsidRPr="002041E7" w:rsidRDefault="00BF596A" w:rsidP="009F4ACC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Niet van toepassing</w:t>
            </w:r>
          </w:p>
        </w:tc>
      </w:tr>
      <w:tr w:rsidR="00E37D15" w:rsidRPr="00A25F51" w:rsidTr="009F4ACC">
        <w:tc>
          <w:tcPr>
            <w:tcW w:w="2628" w:type="dxa"/>
            <w:gridSpan w:val="2"/>
          </w:tcPr>
          <w:p w:rsidR="00E37D15" w:rsidRPr="00670215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37D15" w:rsidRPr="002041E7" w:rsidRDefault="00BF596A" w:rsidP="009F4ACC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Afhankelijk van het aantal bezoeken van de  website.</w:t>
            </w:r>
          </w:p>
        </w:tc>
      </w:tr>
      <w:tr w:rsidR="00E37D15" w:rsidRPr="00A25F51" w:rsidTr="009F4ACC">
        <w:tc>
          <w:tcPr>
            <w:tcW w:w="2628" w:type="dxa"/>
            <w:gridSpan w:val="2"/>
          </w:tcPr>
          <w:p w:rsidR="00E37D15" w:rsidRPr="00670215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37D15" w:rsidRPr="002041E7" w:rsidRDefault="00E37D15" w:rsidP="009F4ACC">
            <w:pPr>
              <w:rPr>
                <w:rFonts w:cs="Arial"/>
                <w:szCs w:val="20"/>
                <w:lang w:val="nl-NL"/>
              </w:rPr>
            </w:pPr>
            <w:r w:rsidRPr="002041E7">
              <w:rPr>
                <w:rFonts w:cs="Arial"/>
                <w:szCs w:val="20"/>
                <w:lang w:val="nl-NL"/>
              </w:rPr>
              <w:t>Een PC met internet toegang + werkend op IE, Firefox, Chrome, Opera.</w:t>
            </w:r>
          </w:p>
        </w:tc>
      </w:tr>
      <w:tr w:rsidR="00E37D15" w:rsidRPr="00A25F51" w:rsidTr="009F4ACC">
        <w:tc>
          <w:tcPr>
            <w:tcW w:w="2628" w:type="dxa"/>
            <w:gridSpan w:val="2"/>
          </w:tcPr>
          <w:p w:rsidR="00E37D15" w:rsidRPr="00670215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37D15" w:rsidRPr="00BF596A" w:rsidRDefault="00BF596A" w:rsidP="009F4ACC">
            <w:pPr>
              <w:pStyle w:val="Hints"/>
              <w:rPr>
                <w:rFonts w:cs="Arial"/>
                <w:color w:val="auto"/>
                <w:lang w:val="nl-NL"/>
              </w:rPr>
            </w:pPr>
            <w:r>
              <w:rPr>
                <w:rFonts w:cs="Arial"/>
                <w:color w:val="auto"/>
                <w:lang w:val="nl-NL"/>
              </w:rPr>
              <w:t>Een werkende database die kijkt of het kenteken voorkomt en zoja informatie terug geeft</w:t>
            </w:r>
          </w:p>
        </w:tc>
      </w:tr>
      <w:tr w:rsidR="00E37D15" w:rsidRPr="00670215" w:rsidTr="009F4ACC">
        <w:tc>
          <w:tcPr>
            <w:tcW w:w="2628" w:type="dxa"/>
            <w:gridSpan w:val="2"/>
          </w:tcPr>
          <w:p w:rsidR="00E37D15" w:rsidRPr="00E549BF" w:rsidRDefault="00E37D15" w:rsidP="009F4AC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549B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E37D15" w:rsidRPr="00F56C71" w:rsidRDefault="00BF596A" w:rsidP="009F4ACC">
            <w:pPr>
              <w:pStyle w:val="Hints"/>
              <w:numPr>
                <w:ilvl w:val="0"/>
                <w:numId w:val="3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Kenteken</w:t>
            </w:r>
          </w:p>
        </w:tc>
      </w:tr>
    </w:tbl>
    <w:p w:rsidR="00E37D15" w:rsidRDefault="00E37D15" w:rsidP="00E37D15">
      <w:pPr>
        <w:rPr>
          <w:rFonts w:ascii="Trebuchet MS" w:hAnsi="Trebuchet MS"/>
        </w:rPr>
      </w:pPr>
    </w:p>
    <w:p w:rsidR="00E37D15" w:rsidRDefault="00E37D15" w:rsidP="00E37D15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1" w:name="_Toc221414485"/>
      <w:bookmarkStart w:id="32" w:name="_Toc221414563"/>
      <w:bookmarkStart w:id="33" w:name="_Toc221414645"/>
      <w:bookmarkStart w:id="34" w:name="_Toc221414831"/>
      <w:bookmarkStart w:id="35" w:name="_Toc221414953"/>
      <w:bookmarkStart w:id="36" w:name="_Toc221415341"/>
      <w:bookmarkStart w:id="37" w:name="_Toc221416325"/>
      <w:bookmarkStart w:id="38" w:name="_Toc221522346"/>
      <w:bookmarkStart w:id="39" w:name="_Toc221528089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0" w:name="_Toc221414486"/>
      <w:bookmarkStart w:id="41" w:name="_Toc221414564"/>
      <w:bookmarkStart w:id="42" w:name="_Toc221414646"/>
      <w:bookmarkStart w:id="43" w:name="_Toc221414832"/>
      <w:bookmarkStart w:id="44" w:name="_Toc221414954"/>
      <w:bookmarkStart w:id="45" w:name="_Toc221415342"/>
      <w:bookmarkStart w:id="46" w:name="_Toc221416326"/>
      <w:bookmarkStart w:id="47" w:name="_Toc221522347"/>
      <w:bookmarkStart w:id="48" w:name="_Toc221528090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9" w:name="_Toc221414487"/>
      <w:bookmarkStart w:id="50" w:name="_Toc221414565"/>
      <w:bookmarkStart w:id="51" w:name="_Toc221414647"/>
      <w:bookmarkStart w:id="52" w:name="_Toc221414833"/>
      <w:bookmarkStart w:id="53" w:name="_Toc221414955"/>
      <w:bookmarkStart w:id="54" w:name="_Toc221415343"/>
      <w:bookmarkStart w:id="55" w:name="_Toc221416327"/>
      <w:bookmarkStart w:id="56" w:name="_Toc221522348"/>
      <w:bookmarkStart w:id="57" w:name="_Toc22152809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8" w:name="_Toc221414488"/>
      <w:bookmarkStart w:id="59" w:name="_Toc221414566"/>
      <w:bookmarkStart w:id="60" w:name="_Toc221414648"/>
      <w:bookmarkStart w:id="61" w:name="_Toc221414834"/>
      <w:bookmarkStart w:id="62" w:name="_Toc221414956"/>
      <w:bookmarkStart w:id="63" w:name="_Toc221415344"/>
      <w:bookmarkStart w:id="64" w:name="_Toc221416328"/>
      <w:bookmarkStart w:id="65" w:name="_Toc221522349"/>
      <w:bookmarkStart w:id="66" w:name="_Toc221528092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7" w:name="_Toc221414489"/>
      <w:bookmarkStart w:id="68" w:name="_Toc221414567"/>
      <w:bookmarkStart w:id="69" w:name="_Toc221414649"/>
      <w:bookmarkStart w:id="70" w:name="_Toc221414835"/>
      <w:bookmarkStart w:id="71" w:name="_Toc221414957"/>
      <w:bookmarkStart w:id="72" w:name="_Toc221415345"/>
      <w:bookmarkStart w:id="73" w:name="_Toc221416329"/>
      <w:bookmarkStart w:id="74" w:name="_Toc221522350"/>
      <w:bookmarkStart w:id="75" w:name="_Toc221528093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6" w:name="_Toc221414490"/>
      <w:bookmarkStart w:id="77" w:name="_Toc221414568"/>
      <w:bookmarkStart w:id="78" w:name="_Toc221414650"/>
      <w:bookmarkStart w:id="79" w:name="_Toc221414836"/>
      <w:bookmarkStart w:id="80" w:name="_Toc221414958"/>
      <w:bookmarkStart w:id="81" w:name="_Toc221415346"/>
      <w:bookmarkStart w:id="82" w:name="_Toc221416330"/>
      <w:bookmarkStart w:id="83" w:name="_Toc221522351"/>
      <w:bookmarkStart w:id="84" w:name="_Toc221528094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5" w:name="_Toc221414491"/>
      <w:bookmarkStart w:id="86" w:name="_Toc221414569"/>
      <w:bookmarkStart w:id="87" w:name="_Toc221414651"/>
      <w:bookmarkStart w:id="88" w:name="_Toc221414837"/>
      <w:bookmarkStart w:id="89" w:name="_Toc221414959"/>
      <w:bookmarkStart w:id="90" w:name="_Toc221415347"/>
      <w:bookmarkStart w:id="91" w:name="_Toc221416331"/>
      <w:bookmarkStart w:id="92" w:name="_Toc221522352"/>
      <w:bookmarkStart w:id="93" w:name="_Toc221528095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4" w:name="_Toc221414492"/>
      <w:bookmarkStart w:id="95" w:name="_Toc221414570"/>
      <w:bookmarkStart w:id="96" w:name="_Toc221414652"/>
      <w:bookmarkStart w:id="97" w:name="_Toc221414838"/>
      <w:bookmarkStart w:id="98" w:name="_Toc221414960"/>
      <w:bookmarkStart w:id="99" w:name="_Toc221415348"/>
      <w:bookmarkStart w:id="100" w:name="_Toc221416332"/>
      <w:bookmarkStart w:id="101" w:name="_Toc221522353"/>
      <w:bookmarkStart w:id="102" w:name="_Toc221528096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3" w:name="_Toc221414493"/>
      <w:bookmarkStart w:id="104" w:name="_Toc221414571"/>
      <w:bookmarkStart w:id="105" w:name="_Toc221414653"/>
      <w:bookmarkStart w:id="106" w:name="_Toc221414839"/>
      <w:bookmarkStart w:id="107" w:name="_Toc221414961"/>
      <w:bookmarkStart w:id="108" w:name="_Toc221415349"/>
      <w:bookmarkStart w:id="109" w:name="_Toc221416333"/>
      <w:bookmarkStart w:id="110" w:name="_Toc221522354"/>
      <w:bookmarkStart w:id="111" w:name="_Toc221528097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sectPr w:rsidR="007164FF" w:rsidRPr="007164FF" w:rsidSect="00960F0D">
      <w:headerReference w:type="default" r:id="rId11"/>
      <w:footerReference w:type="default" r:id="rId12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C58" w:rsidRDefault="008A7C58">
      <w:r>
        <w:separator/>
      </w:r>
    </w:p>
  </w:endnote>
  <w:endnote w:type="continuationSeparator" w:id="0">
    <w:p w:rsidR="008A7C58" w:rsidRDefault="008A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E20DB2">
      <w:rPr>
        <w:noProof/>
        <w:sz w:val="12"/>
        <w:szCs w:val="12"/>
      </w:rPr>
      <w:t>3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A25F51">
      <w:rPr>
        <w:noProof/>
        <w:sz w:val="12"/>
        <w:szCs w:val="12"/>
      </w:rPr>
      <w:t>4/14/2015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C58" w:rsidRDefault="008A7C58">
      <w:r>
        <w:separator/>
      </w:r>
    </w:p>
  </w:footnote>
  <w:footnote w:type="continuationSeparator" w:id="0">
    <w:p w:rsidR="008A7C58" w:rsidRDefault="008A7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313A68"/>
    <w:multiLevelType w:val="hybridMultilevel"/>
    <w:tmpl w:val="DF5A166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AD4514"/>
    <w:multiLevelType w:val="hybridMultilevel"/>
    <w:tmpl w:val="A48619B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691D68"/>
    <w:multiLevelType w:val="hybridMultilevel"/>
    <w:tmpl w:val="BBCE5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>
    <w:nsid w:val="27A9337F"/>
    <w:multiLevelType w:val="hybridMultilevel"/>
    <w:tmpl w:val="D0DAC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76177C"/>
    <w:multiLevelType w:val="hybridMultilevel"/>
    <w:tmpl w:val="ADBE07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DA3C8A"/>
    <w:multiLevelType w:val="hybridMultilevel"/>
    <w:tmpl w:val="8F9CDD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6">
    <w:nsid w:val="2F365DF1"/>
    <w:multiLevelType w:val="hybridMultilevel"/>
    <w:tmpl w:val="6396D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9133F28"/>
    <w:multiLevelType w:val="hybridMultilevel"/>
    <w:tmpl w:val="084215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E0F6B80"/>
    <w:multiLevelType w:val="hybridMultilevel"/>
    <w:tmpl w:val="C99880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6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255E35"/>
    <w:multiLevelType w:val="hybridMultilevel"/>
    <w:tmpl w:val="B268E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253863"/>
    <w:multiLevelType w:val="hybridMultilevel"/>
    <w:tmpl w:val="0EE47E6A"/>
    <w:lvl w:ilvl="0" w:tplc="23DAC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E7603A4"/>
    <w:multiLevelType w:val="hybridMultilevel"/>
    <w:tmpl w:val="A2A8B0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B680F66"/>
    <w:multiLevelType w:val="hybridMultilevel"/>
    <w:tmpl w:val="D6FC3D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3"/>
  </w:num>
  <w:num w:numId="4">
    <w:abstractNumId w:val="35"/>
  </w:num>
  <w:num w:numId="5">
    <w:abstractNumId w:val="20"/>
  </w:num>
  <w:num w:numId="6">
    <w:abstractNumId w:val="25"/>
  </w:num>
  <w:num w:numId="7">
    <w:abstractNumId w:val="33"/>
  </w:num>
  <w:num w:numId="8">
    <w:abstractNumId w:val="9"/>
  </w:num>
  <w:num w:numId="9">
    <w:abstractNumId w:val="7"/>
  </w:num>
  <w:num w:numId="10">
    <w:abstractNumId w:val="2"/>
  </w:num>
  <w:num w:numId="11">
    <w:abstractNumId w:val="19"/>
  </w:num>
  <w:num w:numId="12">
    <w:abstractNumId w:val="30"/>
  </w:num>
  <w:num w:numId="13">
    <w:abstractNumId w:val="22"/>
  </w:num>
  <w:num w:numId="14">
    <w:abstractNumId w:val="29"/>
  </w:num>
  <w:num w:numId="15">
    <w:abstractNumId w:val="1"/>
  </w:num>
  <w:num w:numId="16">
    <w:abstractNumId w:val="28"/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5"/>
  </w:num>
  <w:num w:numId="20">
    <w:abstractNumId w:val="10"/>
  </w:num>
  <w:num w:numId="21">
    <w:abstractNumId w:val="26"/>
  </w:num>
  <w:num w:numId="22">
    <w:abstractNumId w:val="24"/>
  </w:num>
  <w:num w:numId="23">
    <w:abstractNumId w:val="0"/>
  </w:num>
  <w:num w:numId="24">
    <w:abstractNumId w:val="17"/>
  </w:num>
  <w:num w:numId="25">
    <w:abstractNumId w:val="32"/>
  </w:num>
  <w:num w:numId="26">
    <w:abstractNumId w:val="21"/>
  </w:num>
  <w:num w:numId="27">
    <w:abstractNumId w:val="5"/>
  </w:num>
  <w:num w:numId="28">
    <w:abstractNumId w:val="36"/>
  </w:num>
  <w:num w:numId="29">
    <w:abstractNumId w:val="8"/>
  </w:num>
  <w:num w:numId="30">
    <w:abstractNumId w:val="27"/>
  </w:num>
  <w:num w:numId="31">
    <w:abstractNumId w:val="12"/>
  </w:num>
  <w:num w:numId="32">
    <w:abstractNumId w:val="13"/>
  </w:num>
  <w:num w:numId="33">
    <w:abstractNumId w:val="14"/>
  </w:num>
  <w:num w:numId="34">
    <w:abstractNumId w:val="34"/>
  </w:num>
  <w:num w:numId="35">
    <w:abstractNumId w:val="4"/>
  </w:num>
  <w:num w:numId="36">
    <w:abstractNumId w:val="16"/>
  </w:num>
  <w:num w:numId="37">
    <w:abstractNumId w:val="31"/>
  </w:num>
  <w:num w:numId="3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10B3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0062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41E7"/>
    <w:rsid w:val="00206E3D"/>
    <w:rsid w:val="002103D8"/>
    <w:rsid w:val="00214AFA"/>
    <w:rsid w:val="002170EB"/>
    <w:rsid w:val="00221637"/>
    <w:rsid w:val="00227B62"/>
    <w:rsid w:val="00234C51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0361"/>
    <w:rsid w:val="003527E7"/>
    <w:rsid w:val="0036089E"/>
    <w:rsid w:val="003618D2"/>
    <w:rsid w:val="00372093"/>
    <w:rsid w:val="00373C28"/>
    <w:rsid w:val="00373F8B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4F6ED4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84A62"/>
    <w:rsid w:val="00593619"/>
    <w:rsid w:val="005A5C9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C58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10B3"/>
    <w:rsid w:val="00975A8D"/>
    <w:rsid w:val="009839AC"/>
    <w:rsid w:val="00984378"/>
    <w:rsid w:val="00984E64"/>
    <w:rsid w:val="00997F6F"/>
    <w:rsid w:val="009B028B"/>
    <w:rsid w:val="009C5758"/>
    <w:rsid w:val="009C7692"/>
    <w:rsid w:val="009E334E"/>
    <w:rsid w:val="009E6B6F"/>
    <w:rsid w:val="009F6041"/>
    <w:rsid w:val="00A02833"/>
    <w:rsid w:val="00A0331E"/>
    <w:rsid w:val="00A07788"/>
    <w:rsid w:val="00A148E4"/>
    <w:rsid w:val="00A205BE"/>
    <w:rsid w:val="00A20D49"/>
    <w:rsid w:val="00A21FFC"/>
    <w:rsid w:val="00A22D8E"/>
    <w:rsid w:val="00A24981"/>
    <w:rsid w:val="00A25F51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96A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0DB2"/>
    <w:rsid w:val="00E254DD"/>
    <w:rsid w:val="00E30D6A"/>
    <w:rsid w:val="00E3305C"/>
    <w:rsid w:val="00E330DB"/>
    <w:rsid w:val="00E37D15"/>
    <w:rsid w:val="00E537A2"/>
    <w:rsid w:val="00E549BF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56C71"/>
    <w:rsid w:val="00F61D4B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AppData\Local\Temp\UseCase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014B62-4359-4DD9-878C-D12F5CF1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UseCase-1</Template>
  <TotalTime>255</TotalTime>
  <Pages>1</Pages>
  <Words>1672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10847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Niels</dc:creator>
  <dc:description>This template was provided to the IIBA</dc:description>
  <cp:lastModifiedBy>Niels</cp:lastModifiedBy>
  <cp:revision>7</cp:revision>
  <cp:lastPrinted>2009-02-05T06:31:00Z</cp:lastPrinted>
  <dcterms:created xsi:type="dcterms:W3CDTF">2015-04-10T10:45:00Z</dcterms:created>
  <dcterms:modified xsi:type="dcterms:W3CDTF">2015-04-15T08:29:00Z</dcterms:modified>
</cp:coreProperties>
</file>